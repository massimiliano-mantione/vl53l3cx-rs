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4E55" w14:textId="10625682" w:rsidR="00A31C56" w:rsidRDefault="00A31C56" w:rsidP="00A31C56">
      <w:pPr>
        <w:pStyle w:val="Title"/>
        <w:jc w:val="center"/>
        <w:rPr>
          <w:lang w:val="en-US"/>
        </w:rPr>
      </w:pPr>
      <w:r w:rsidRPr="00E74C70">
        <w:rPr>
          <w:sz w:val="72"/>
          <w:lang w:val="en-US"/>
        </w:rPr>
        <w:t>VL53L3</w:t>
      </w:r>
      <w:r w:rsidRPr="00E74C70">
        <w:rPr>
          <w:rFonts w:eastAsia="Batang" w:hint="eastAsia"/>
          <w:sz w:val="72"/>
          <w:lang w:val="en-US" w:eastAsia="ko-KR"/>
        </w:rPr>
        <w:t>C</w:t>
      </w:r>
      <w:r w:rsidRPr="00E74C70">
        <w:rPr>
          <w:sz w:val="72"/>
          <w:lang w:val="en-US"/>
        </w:rPr>
        <w:t>X</w:t>
      </w:r>
      <w:r w:rsidRPr="00E74C70">
        <w:rPr>
          <w:sz w:val="72"/>
          <w:lang w:val="en-US"/>
        </w:rPr>
        <w:br/>
      </w:r>
      <w:r w:rsidRPr="00E74C70">
        <w:rPr>
          <w:lang w:val="en-US"/>
        </w:rPr>
        <w:br/>
      </w:r>
      <w:r w:rsidRPr="00E74C70">
        <w:rPr>
          <w:lang w:val="en-US"/>
        </w:rPr>
        <w:br/>
        <w:t>Compilation guide</w:t>
      </w:r>
    </w:p>
    <w:p w14:paraId="279D6A02" w14:textId="77777777" w:rsidR="00E74C70" w:rsidRPr="00E74C70" w:rsidRDefault="00E74C70" w:rsidP="00E74C70">
      <w:pPr>
        <w:rPr>
          <w:lang w:val="en-US"/>
        </w:rPr>
      </w:pPr>
    </w:p>
    <w:p w14:paraId="6FDCE7FF" w14:textId="77777777" w:rsidR="00A31C56" w:rsidRPr="0025697C" w:rsidRDefault="00A31C56" w:rsidP="00A31C56">
      <w:pPr>
        <w:pStyle w:val="Title"/>
        <w:jc w:val="center"/>
        <w:rPr>
          <w:lang w:val="en-US"/>
        </w:rPr>
      </w:pPr>
      <w:r w:rsidRPr="0025697C">
        <w:rPr>
          <w:lang w:val="en-US"/>
        </w:rPr>
        <w:t>&amp;</w:t>
      </w:r>
      <w:r w:rsidRPr="0025697C">
        <w:rPr>
          <w:lang w:val="en-US"/>
        </w:rPr>
        <w:br/>
      </w:r>
    </w:p>
    <w:p w14:paraId="08BD08AB" w14:textId="6EBEDA2E" w:rsidR="00A31C56" w:rsidRDefault="00A31C56" w:rsidP="00A31C56">
      <w:pPr>
        <w:pStyle w:val="Title"/>
        <w:jc w:val="center"/>
        <w:rPr>
          <w:lang w:val="en-US"/>
        </w:rPr>
      </w:pPr>
      <w:r w:rsidRPr="00A71CB8">
        <w:rPr>
          <w:lang w:val="en-US"/>
        </w:rPr>
        <w:t>Wiring example with VL53L</w:t>
      </w:r>
      <w:r>
        <w:rPr>
          <w:lang w:val="en-US"/>
        </w:rPr>
        <w:t>3C</w:t>
      </w:r>
      <w:r w:rsidRPr="00A71CB8">
        <w:rPr>
          <w:lang w:val="en-US"/>
        </w:rPr>
        <w:t>X satellite on Raspberry Pi3 board</w:t>
      </w:r>
    </w:p>
    <w:p w14:paraId="2AC518DD" w14:textId="02BF48CF" w:rsidR="00E74C70" w:rsidRDefault="00E74C70" w:rsidP="00E74C70">
      <w:pPr>
        <w:rPr>
          <w:lang w:val="en-US"/>
        </w:rPr>
      </w:pPr>
    </w:p>
    <w:p w14:paraId="7F58E551" w14:textId="77777777" w:rsidR="00E74C70" w:rsidRDefault="00E74C70" w:rsidP="00E74C70">
      <w:pPr>
        <w:rPr>
          <w:lang w:val="en-US"/>
        </w:rPr>
      </w:pPr>
    </w:p>
    <w:p w14:paraId="4A3DEDA1" w14:textId="44D20D55" w:rsidR="00E74C70" w:rsidRDefault="00E74C70" w:rsidP="00E74C70">
      <w:pPr>
        <w:rPr>
          <w:lang w:val="en-US"/>
        </w:rPr>
      </w:pPr>
    </w:p>
    <w:p w14:paraId="49565989" w14:textId="77777777" w:rsidR="00E74C70" w:rsidRPr="00E74C70" w:rsidRDefault="00E74C70" w:rsidP="00E74C70">
      <w:pPr>
        <w:rPr>
          <w:lang w:val="en-US"/>
        </w:rPr>
      </w:pPr>
    </w:p>
    <w:p w14:paraId="2174C4FC" w14:textId="60AA5D04" w:rsidR="00E74C70" w:rsidRPr="00E74C70" w:rsidRDefault="00E74C70" w:rsidP="00E74C70">
      <w:pPr>
        <w:jc w:val="center"/>
        <w:rPr>
          <w:sz w:val="28"/>
          <w:szCs w:val="28"/>
          <w:lang w:val="en-US"/>
        </w:rPr>
      </w:pPr>
      <w:r w:rsidRPr="00E74C70">
        <w:rPr>
          <w:sz w:val="28"/>
          <w:szCs w:val="28"/>
          <w:lang w:val="en-US"/>
        </w:rPr>
        <w:t>07/19/2021</w:t>
      </w:r>
    </w:p>
    <w:p w14:paraId="319C7DC3" w14:textId="4CF7A6A6" w:rsidR="00E74C70" w:rsidRDefault="00E74C70" w:rsidP="00E74C70">
      <w:pPr>
        <w:rPr>
          <w:lang w:val="en-US"/>
        </w:rPr>
      </w:pPr>
    </w:p>
    <w:p w14:paraId="53C11568" w14:textId="315F0E39" w:rsidR="00E74C70" w:rsidRDefault="00E74C70" w:rsidP="00E74C70">
      <w:pPr>
        <w:rPr>
          <w:lang w:val="en-US"/>
        </w:rPr>
      </w:pPr>
    </w:p>
    <w:p w14:paraId="26B17993" w14:textId="77777777" w:rsidR="00E74C70" w:rsidRPr="00E74C70" w:rsidRDefault="00E74C70" w:rsidP="00E74C70">
      <w:pPr>
        <w:rPr>
          <w:lang w:val="en-US"/>
        </w:rPr>
      </w:pPr>
    </w:p>
    <w:p w14:paraId="5702324E" w14:textId="77777777" w:rsidR="00A31C56" w:rsidRDefault="00A31C56" w:rsidP="00A31C56">
      <w:pPr>
        <w:jc w:val="center"/>
        <w:rPr>
          <w:lang w:val="en-US" w:eastAsia="ko-KR"/>
        </w:rPr>
      </w:pPr>
    </w:p>
    <w:p w14:paraId="0A50BE4B" w14:textId="77777777" w:rsidR="00A31C56" w:rsidRDefault="00A31C56" w:rsidP="00A31C56">
      <w:pPr>
        <w:jc w:val="center"/>
        <w:rPr>
          <w:lang w:val="en-US" w:eastAsia="ko-KR"/>
        </w:rPr>
      </w:pPr>
    </w:p>
    <w:p w14:paraId="56A1028F" w14:textId="77777777" w:rsidR="00A31C56" w:rsidRDefault="00A31C56" w:rsidP="00A31C56">
      <w:pPr>
        <w:jc w:val="center"/>
        <w:rPr>
          <w:lang w:val="en-US" w:eastAsia="ko-KR"/>
        </w:rPr>
      </w:pPr>
    </w:p>
    <w:p w14:paraId="79EC1471" w14:textId="77777777" w:rsidR="00A31C56" w:rsidRDefault="00A31C56" w:rsidP="00A31C56">
      <w:pPr>
        <w:jc w:val="center"/>
        <w:rPr>
          <w:lang w:val="en-US" w:eastAsia="ko-KR"/>
        </w:rPr>
      </w:pPr>
    </w:p>
    <w:p w14:paraId="70D933DA" w14:textId="77777777" w:rsidR="00A31C56" w:rsidRDefault="00A31C56" w:rsidP="00A31C56">
      <w:pPr>
        <w:jc w:val="center"/>
        <w:rPr>
          <w:lang w:val="en-US" w:eastAsia="ko-KR"/>
        </w:rPr>
      </w:pPr>
    </w:p>
    <w:p w14:paraId="57A71553" w14:textId="77777777" w:rsidR="00A31C56" w:rsidRDefault="00A31C56" w:rsidP="00A31C56">
      <w:pPr>
        <w:jc w:val="center"/>
        <w:rPr>
          <w:lang w:val="en-US" w:eastAsia="ko-KR"/>
        </w:rPr>
      </w:pPr>
    </w:p>
    <w:p w14:paraId="3FE9F6FB" w14:textId="77777777" w:rsidR="00A31C56" w:rsidRDefault="00A31C56" w:rsidP="00A31C56">
      <w:pPr>
        <w:jc w:val="center"/>
        <w:rPr>
          <w:lang w:val="en-US" w:eastAsia="ko-KR"/>
        </w:rPr>
      </w:pPr>
    </w:p>
    <w:p w14:paraId="0DB4CF42" w14:textId="77777777" w:rsidR="00A31C56" w:rsidRDefault="00A31C56" w:rsidP="00A31C56">
      <w:pPr>
        <w:jc w:val="center"/>
        <w:rPr>
          <w:lang w:val="en-US" w:eastAsia="ko-KR"/>
        </w:rPr>
      </w:pPr>
    </w:p>
    <w:p w14:paraId="6C7FC2CF" w14:textId="77777777" w:rsidR="00A31C56" w:rsidRDefault="00A31C56" w:rsidP="00A31C56">
      <w:pPr>
        <w:jc w:val="center"/>
        <w:rPr>
          <w:lang w:val="en-US" w:eastAsia="ko-KR"/>
        </w:rPr>
      </w:pPr>
    </w:p>
    <w:p w14:paraId="7C616300" w14:textId="77777777" w:rsidR="00A31C56" w:rsidRDefault="00A31C56" w:rsidP="00A31C56">
      <w:pPr>
        <w:jc w:val="center"/>
        <w:rPr>
          <w:lang w:val="en-US" w:eastAsia="ko-KR"/>
        </w:rPr>
      </w:pPr>
    </w:p>
    <w:p w14:paraId="3F1FF51B" w14:textId="77777777" w:rsidR="00A31C56" w:rsidRDefault="00A31C56" w:rsidP="00A31C56">
      <w:pPr>
        <w:jc w:val="center"/>
        <w:rPr>
          <w:lang w:val="en-US" w:eastAsia="ko-KR"/>
        </w:rPr>
      </w:pPr>
    </w:p>
    <w:p w14:paraId="480ADB42" w14:textId="77777777" w:rsidR="00A31C56" w:rsidRDefault="00A31C56" w:rsidP="00A31C56">
      <w:pPr>
        <w:jc w:val="center"/>
        <w:rPr>
          <w:lang w:val="en-US" w:eastAsia="ko-KR"/>
        </w:rPr>
      </w:pPr>
    </w:p>
    <w:p w14:paraId="638A53A2" w14:textId="6B9A83F0" w:rsidR="00A31C56" w:rsidRPr="00A71CB8" w:rsidRDefault="00A31C56" w:rsidP="00A31C56">
      <w:pPr>
        <w:jc w:val="center"/>
        <w:rPr>
          <w:lang w:val="en-US" w:eastAsia="ko-KR"/>
        </w:rPr>
      </w:pPr>
    </w:p>
    <w:p w14:paraId="4CB753D4" w14:textId="77777777" w:rsidR="00A31C56" w:rsidRDefault="00A31C56" w:rsidP="00A31C56">
      <w:pPr>
        <w:rPr>
          <w:sz w:val="18"/>
          <w:lang w:val="en-US"/>
        </w:rPr>
      </w:pPr>
      <w:r w:rsidRPr="0025697C">
        <w:rPr>
          <w:lang w:val="en-US"/>
        </w:rPr>
        <w:br w:type="page"/>
      </w:r>
    </w:p>
    <w:p w14:paraId="3017CE06" w14:textId="7C5817A0" w:rsidR="00A31C56" w:rsidRDefault="00D47060" w:rsidP="00A31C56">
      <w:pPr>
        <w:pStyle w:val="Heading1"/>
        <w:rPr>
          <w:lang w:val="en-US"/>
        </w:rPr>
      </w:pPr>
      <w:r>
        <w:rPr>
          <w:lang w:val="en-US"/>
        </w:rPr>
        <w:lastRenderedPageBreak/>
        <w:t>Hardware</w:t>
      </w:r>
      <w:r w:rsidR="009051A8">
        <w:rPr>
          <w:lang w:val="en-US"/>
        </w:rPr>
        <w:t xml:space="preserve"> installation (</w:t>
      </w:r>
      <w:r w:rsidR="00A31C56">
        <w:rPr>
          <w:lang w:val="en-US"/>
        </w:rPr>
        <w:t xml:space="preserve">VL53L3CX satellite </w:t>
      </w:r>
      <w:r w:rsidR="009051A8">
        <w:rPr>
          <w:lang w:val="en-US"/>
        </w:rPr>
        <w:t>with R</w:t>
      </w:r>
      <w:r w:rsidR="00A31C56">
        <w:rPr>
          <w:lang w:val="en-US"/>
        </w:rPr>
        <w:t>aspberry Pi3</w:t>
      </w:r>
      <w:r w:rsidR="009051A8">
        <w:rPr>
          <w:lang w:val="en-US"/>
        </w:rPr>
        <w:t>)</w:t>
      </w:r>
    </w:p>
    <w:p w14:paraId="1C478623" w14:textId="77777777" w:rsidR="00A31C56" w:rsidRDefault="00A31C56" w:rsidP="00A31C56">
      <w:pPr>
        <w:rPr>
          <w:lang w:val="en-US"/>
        </w:rPr>
      </w:pPr>
    </w:p>
    <w:p w14:paraId="7EF1AAE7" w14:textId="77777777" w:rsidR="00A31C56" w:rsidRPr="008B6FAE" w:rsidRDefault="00A31C56" w:rsidP="00A31C56">
      <w:pPr>
        <w:rPr>
          <w:lang w:val="en-US"/>
        </w:rPr>
      </w:pPr>
      <w:r w:rsidRPr="008B6FAE">
        <w:rPr>
          <w:lang w:val="en-US"/>
        </w:rPr>
        <w:t>xsdn-gpio = &lt;19&gt;;</w:t>
      </w:r>
    </w:p>
    <w:p w14:paraId="183656FB" w14:textId="77777777" w:rsidR="00A31C56" w:rsidRPr="008B6FAE" w:rsidRDefault="00A31C56" w:rsidP="00A31C56">
      <w:pPr>
        <w:rPr>
          <w:lang w:val="en-US"/>
        </w:rPr>
      </w:pPr>
      <w:r w:rsidRPr="008B6FAE">
        <w:rPr>
          <w:lang w:val="en-US"/>
        </w:rPr>
        <w:t>pwren-gpio = &lt;12&gt;;</w:t>
      </w:r>
      <w:r>
        <w:rPr>
          <w:lang w:val="en-US"/>
        </w:rPr>
        <w:t xml:space="preserve"> # this is for two satellites L3, can be ignored for one device.</w:t>
      </w:r>
    </w:p>
    <w:p w14:paraId="77B3A6C8" w14:textId="77777777" w:rsidR="00A31C56" w:rsidRPr="008B6FAE" w:rsidRDefault="00A31C56" w:rsidP="00A31C56">
      <w:pPr>
        <w:rPr>
          <w:lang w:val="en-US"/>
        </w:rPr>
      </w:pPr>
      <w:r w:rsidRPr="008B6FAE">
        <w:rPr>
          <w:lang w:val="en-US"/>
        </w:rPr>
        <w:t>intr-gpio = &lt;16&gt;;</w:t>
      </w:r>
    </w:p>
    <w:p w14:paraId="4212516C" w14:textId="77777777" w:rsidR="00A31C56" w:rsidRDefault="00A31C56" w:rsidP="00A31C56">
      <w:pPr>
        <w:rPr>
          <w:lang w:val="en-US"/>
        </w:rPr>
      </w:pPr>
    </w:p>
    <w:p w14:paraId="53CA855C" w14:textId="77777777" w:rsidR="00A31C56" w:rsidRDefault="00A31C56" w:rsidP="00A31C56">
      <w:pPr>
        <w:rPr>
          <w:lang w:val="en-US"/>
        </w:rPr>
      </w:pPr>
    </w:p>
    <w:p w14:paraId="1B6AEE32" w14:textId="77777777" w:rsidR="00A31C56" w:rsidRDefault="00A31C56" w:rsidP="00A31C56">
      <w:pPr>
        <w:rPr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E7BC2" wp14:editId="4BDEC1AE">
                <wp:simplePos x="0" y="0"/>
                <wp:positionH relativeFrom="column">
                  <wp:posOffset>1887220</wp:posOffset>
                </wp:positionH>
                <wp:positionV relativeFrom="paragraph">
                  <wp:posOffset>7620</wp:posOffset>
                </wp:positionV>
                <wp:extent cx="4018845" cy="1975556"/>
                <wp:effectExtent l="0" t="0" r="127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845" cy="1975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5BC53" w14:textId="77777777" w:rsidR="00A31C56" w:rsidRPr="00177B5A" w:rsidRDefault="00A31C56" w:rsidP="00A31C5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Raspberry connector pin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s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 xml:space="preserve"> -&gt; VL53L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3C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>X pin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s</w:t>
                            </w:r>
                          </w:p>
                          <w:p w14:paraId="676675D8" w14:textId="3E0B3872" w:rsidR="00A31C56" w:rsidRPr="00177B5A" w:rsidRDefault="00A31C56" w:rsidP="00A31C5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3.3 V PWR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  <w:t xml:space="preserve">pin  1 </w:t>
                            </w:r>
                            <w:r w:rsidR="00E74C70">
                              <w:rPr>
                                <w:sz w:val="28"/>
                                <w:lang w:val="en-US"/>
                              </w:rPr>
                              <w:t>-&gt;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 xml:space="preserve"> pin 5 (VDD)</w:t>
                            </w:r>
                          </w:p>
                          <w:p w14:paraId="60C3DA6D" w14:textId="77777777" w:rsidR="00A31C56" w:rsidRPr="00177B5A" w:rsidRDefault="00A31C56" w:rsidP="00A31C5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I2C1 SDA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  <w:t>pin  3 -&gt; pin 4 (SDA)</w:t>
                            </w:r>
                          </w:p>
                          <w:p w14:paraId="549F6435" w14:textId="77777777" w:rsidR="00A31C56" w:rsidRPr="00177B5A" w:rsidRDefault="00A31C56" w:rsidP="00A31C5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I2C1 SCL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  <w:t>pin  5 -&gt; pin 2 (SCL)</w:t>
                            </w:r>
                          </w:p>
                          <w:p w14:paraId="01D43294" w14:textId="77777777" w:rsidR="00A31C56" w:rsidRPr="00177B5A" w:rsidRDefault="00A31C56" w:rsidP="00A31C5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GPIO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19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  <w:t xml:space="preserve">pin 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35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 xml:space="preserve"> -&gt; pin 3 (XSDN)</w:t>
                            </w:r>
                          </w:p>
                          <w:p w14:paraId="44A50BC4" w14:textId="77777777" w:rsidR="00A31C56" w:rsidRPr="00177B5A" w:rsidRDefault="00A31C56" w:rsidP="00A31C5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GND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  <w:t>pin  9 -&gt; pin 6 (GND)</w:t>
                            </w:r>
                          </w:p>
                          <w:p w14:paraId="0AC13A4C" w14:textId="4F8135F2" w:rsidR="00A31C56" w:rsidRPr="00177B5A" w:rsidRDefault="00A31C56" w:rsidP="00A31C56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GPIO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16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  <w:t xml:space="preserve">pin 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36</w:t>
                            </w:r>
                            <w:r w:rsidR="00E74C70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>-&gt; pin 1 (INT)</w:t>
                            </w:r>
                          </w:p>
                          <w:p w14:paraId="31E622CB" w14:textId="77777777" w:rsidR="00A31C56" w:rsidRPr="00177B5A" w:rsidRDefault="00A31C56" w:rsidP="00A31C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E7BC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48.6pt;margin-top:.6pt;width:316.45pt;height:1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" fillcolor="white [3201]" stroked="f" strokeweight=".5pt">
                <v:textbox>
                  <w:txbxContent>
                    <w:p w14:paraId="0C95BC53" w14:textId="77777777" w:rsidR="00A31C56" w:rsidRPr="00177B5A" w:rsidRDefault="00A31C56" w:rsidP="00A31C56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Raspberry connector pin</w:t>
                      </w:r>
                      <w:r>
                        <w:rPr>
                          <w:sz w:val="28"/>
                          <w:lang w:val="en-US"/>
                        </w:rPr>
                        <w:t>s</w:t>
                      </w:r>
                      <w:r w:rsidRPr="00177B5A">
                        <w:rPr>
                          <w:sz w:val="28"/>
                          <w:lang w:val="en-US"/>
                        </w:rPr>
                        <w:t xml:space="preserve"> -&gt; VL53L</w:t>
                      </w:r>
                      <w:r>
                        <w:rPr>
                          <w:sz w:val="28"/>
                          <w:lang w:val="en-US"/>
                        </w:rPr>
                        <w:t>3C</w:t>
                      </w:r>
                      <w:r w:rsidRPr="00177B5A">
                        <w:rPr>
                          <w:sz w:val="28"/>
                          <w:lang w:val="en-US"/>
                        </w:rPr>
                        <w:t>X pin</w:t>
                      </w:r>
                      <w:r>
                        <w:rPr>
                          <w:sz w:val="28"/>
                          <w:lang w:val="en-US"/>
                        </w:rPr>
                        <w:t>s</w:t>
                      </w:r>
                    </w:p>
                    <w:p w14:paraId="676675D8" w14:textId="3E0B3872" w:rsidR="00A31C56" w:rsidRPr="00177B5A" w:rsidRDefault="00A31C56" w:rsidP="00A31C56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3.3 V PWR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  <w:t xml:space="preserve">pin  1 </w:t>
                      </w:r>
                      <w:r w:rsidR="00E74C70">
                        <w:rPr>
                          <w:sz w:val="28"/>
                          <w:lang w:val="en-US"/>
                        </w:rPr>
                        <w:t>-&gt;</w:t>
                      </w:r>
                      <w:r w:rsidRPr="00177B5A">
                        <w:rPr>
                          <w:sz w:val="28"/>
                          <w:lang w:val="en-US"/>
                        </w:rPr>
                        <w:t xml:space="preserve"> pin 5 (VDD)</w:t>
                      </w:r>
                    </w:p>
                    <w:p w14:paraId="60C3DA6D" w14:textId="77777777" w:rsidR="00A31C56" w:rsidRPr="00177B5A" w:rsidRDefault="00A31C56" w:rsidP="00A31C56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I2C1 SDA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  <w:t>pin  3 -&gt; pin 4 (SDA)</w:t>
                      </w:r>
                    </w:p>
                    <w:p w14:paraId="549F6435" w14:textId="77777777" w:rsidR="00A31C56" w:rsidRPr="00177B5A" w:rsidRDefault="00A31C56" w:rsidP="00A31C56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I2C1 SCL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  <w:t>pin  5 -&gt; pin 2 (SCL)</w:t>
                      </w:r>
                    </w:p>
                    <w:p w14:paraId="01D43294" w14:textId="77777777" w:rsidR="00A31C56" w:rsidRPr="00177B5A" w:rsidRDefault="00A31C56" w:rsidP="00A31C56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GPIO</w:t>
                      </w:r>
                      <w:r>
                        <w:rPr>
                          <w:sz w:val="28"/>
                          <w:lang w:val="en-US"/>
                        </w:rPr>
                        <w:t>19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  <w:t xml:space="preserve">pin  </w:t>
                      </w:r>
                      <w:r>
                        <w:rPr>
                          <w:sz w:val="28"/>
                          <w:lang w:val="en-US"/>
                        </w:rPr>
                        <w:t>35</w:t>
                      </w:r>
                      <w:r w:rsidRPr="00177B5A">
                        <w:rPr>
                          <w:sz w:val="28"/>
                          <w:lang w:val="en-US"/>
                        </w:rPr>
                        <w:t xml:space="preserve"> -&gt; pin 3 (XSDN)</w:t>
                      </w:r>
                    </w:p>
                    <w:p w14:paraId="44A50BC4" w14:textId="77777777" w:rsidR="00A31C56" w:rsidRPr="00177B5A" w:rsidRDefault="00A31C56" w:rsidP="00A31C56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GND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  <w:t>pin  9 -&gt; pin 6 (GND)</w:t>
                      </w:r>
                    </w:p>
                    <w:p w14:paraId="0AC13A4C" w14:textId="4F8135F2" w:rsidR="00A31C56" w:rsidRPr="00177B5A" w:rsidRDefault="00A31C56" w:rsidP="00A31C56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GPIO</w:t>
                      </w:r>
                      <w:r>
                        <w:rPr>
                          <w:sz w:val="28"/>
                          <w:lang w:val="en-US"/>
                        </w:rPr>
                        <w:t>16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  <w:t xml:space="preserve">pin </w:t>
                      </w:r>
                      <w:r>
                        <w:rPr>
                          <w:sz w:val="28"/>
                          <w:lang w:val="en-US"/>
                        </w:rPr>
                        <w:t>36</w:t>
                      </w:r>
                      <w:r w:rsidR="00E74C70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Pr="00177B5A">
                        <w:rPr>
                          <w:sz w:val="28"/>
                          <w:lang w:val="en-US"/>
                        </w:rPr>
                        <w:t>-&gt; pin 1 (INT)</w:t>
                      </w:r>
                    </w:p>
                    <w:p w14:paraId="31E622CB" w14:textId="77777777" w:rsidR="00A31C56" w:rsidRPr="00177B5A" w:rsidRDefault="00A31C56" w:rsidP="00A31C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ko-KR"/>
        </w:rPr>
        <w:drawing>
          <wp:inline distT="0" distB="0" distL="0" distR="0" wp14:anchorId="3BB901E2" wp14:editId="438A147E">
            <wp:extent cx="1704340" cy="2009140"/>
            <wp:effectExtent l="0" t="0" r="2540" b="0"/>
            <wp:docPr id="9" name="Picture 9" descr="Char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7040AA7C" w14:textId="77777777" w:rsidR="00A31C56" w:rsidRPr="00C501F4" w:rsidRDefault="00A31C56" w:rsidP="00A31C56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2340F400" wp14:editId="0DDD6FC2">
            <wp:extent cx="6188030" cy="4233036"/>
            <wp:effectExtent l="0" t="0" r="3810" b="0"/>
            <wp:docPr id="1" name="Picture 1" descr="C:\Users\lugandc\Downloads\RPi2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gandc\Downloads\RPi2_Pin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552" cy="42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4B55" w14:textId="77777777" w:rsidR="00A31C56" w:rsidRDefault="00A31C56" w:rsidP="00A31C56">
      <w:pPr>
        <w:rPr>
          <w:lang w:val="en-US"/>
        </w:rPr>
      </w:pPr>
      <w:r>
        <w:rPr>
          <w:lang w:val="en-US"/>
        </w:rPr>
        <w:br w:type="page"/>
      </w:r>
    </w:p>
    <w:p w14:paraId="5A2BF87C" w14:textId="77777777" w:rsidR="00A31C56" w:rsidRDefault="00A31C56" w:rsidP="00A31C56">
      <w:pPr>
        <w:rPr>
          <w:lang w:val="en-US"/>
        </w:rPr>
      </w:pPr>
      <w:r>
        <w:rPr>
          <w:lang w:val="en-US"/>
        </w:rPr>
        <w:lastRenderedPageBreak/>
        <w:t>To release the XSDN and then run the VL53L3CX the GPIO19 must be programmed as output and set active</w:t>
      </w:r>
    </w:p>
    <w:p w14:paraId="63E88995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sudo su </w:t>
      </w:r>
    </w:p>
    <w:p w14:paraId="6AF2FF7B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cd /sys/class/gpio</w:t>
      </w:r>
    </w:p>
    <w:p w14:paraId="073FF02C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echo 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19</w:t>
      </w: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&gt; export </w:t>
      </w:r>
    </w:p>
    <w:p w14:paraId="3AED7D69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cd gpio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19</w:t>
      </w:r>
    </w:p>
    <w:p w14:paraId="43F0EC2D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echo "out" &gt; direction </w:t>
      </w:r>
    </w:p>
    <w:p w14:paraId="0CA15BAF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echo "1" &gt; value</w:t>
      </w:r>
    </w:p>
    <w:p w14:paraId="2546FA2E" w14:textId="77777777" w:rsidR="00A31C5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i2cdetect -r -y 1</w:t>
      </w:r>
    </w:p>
    <w:p w14:paraId="2EF873A1" w14:textId="77777777" w:rsidR="00A31C56" w:rsidRDefault="00A31C56" w:rsidP="00A31C56">
      <w:pPr>
        <w:rPr>
          <w:lang w:val="en-US"/>
        </w:rPr>
      </w:pPr>
    </w:p>
    <w:p w14:paraId="0C78B4D1" w14:textId="77777777" w:rsidR="00A31C56" w:rsidRDefault="00A31C56" w:rsidP="00A31C56">
      <w:pPr>
        <w:rPr>
          <w:lang w:val="en-US"/>
        </w:rPr>
      </w:pPr>
      <w:r>
        <w:rPr>
          <w:lang w:val="en-US"/>
        </w:rPr>
        <w:t>expected output of i2cdetect command</w:t>
      </w:r>
    </w:p>
    <w:p w14:paraId="0DBD7ACA" w14:textId="77777777" w:rsidR="00A31C56" w:rsidRDefault="00A31C56" w:rsidP="00A31C56">
      <w:pPr>
        <w:rPr>
          <w:lang w:val="en-US"/>
        </w:rPr>
      </w:pPr>
    </w:p>
    <w:p w14:paraId="391C4816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    0  1  2  3  4  5  6  7  8  9  a  b  c  d  e  f</w:t>
      </w:r>
    </w:p>
    <w:p w14:paraId="0D065062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00:          -- -- -- -- -- -- -- -- -- -- -- -- -- </w:t>
      </w:r>
    </w:p>
    <w:p w14:paraId="464671A7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10: -- -- -- -- -- -- -- -- -- -- -- -- -- -- -- -- </w:t>
      </w:r>
    </w:p>
    <w:p w14:paraId="1782FA66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20: -- -- -- -- -- -- -- -- -- 29 -- -- -- -- -- -- </w:t>
      </w:r>
    </w:p>
    <w:p w14:paraId="16CCCFA8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30: -- -- -- -- -- -- -- -- -- -- -- -- -- -- -- -- </w:t>
      </w:r>
    </w:p>
    <w:p w14:paraId="4A472723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40: -- -- -- -- -- -- -- -- -- -- -- -- -- -- -- -- </w:t>
      </w:r>
    </w:p>
    <w:p w14:paraId="26B55204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50: -- -- -- -- -- -- -- -- -- -- -- -- -- -- -- -- </w:t>
      </w:r>
    </w:p>
    <w:p w14:paraId="1518374D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60: -- -- -- -- -- -- -- -- -- -- -- -- -- -- -- -- </w:t>
      </w:r>
    </w:p>
    <w:p w14:paraId="5D0E4243" w14:textId="77777777" w:rsidR="00A31C56" w:rsidRPr="00CC4AD6" w:rsidRDefault="00A31C56" w:rsidP="00A31C5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70: -- -- -- -- -- -- -- --                         </w:t>
      </w:r>
    </w:p>
    <w:p w14:paraId="0710F483" w14:textId="77777777" w:rsidR="00A31C56" w:rsidRDefault="00A31C56" w:rsidP="00A31C56">
      <w:pPr>
        <w:rPr>
          <w:lang w:val="en-US"/>
        </w:rPr>
      </w:pPr>
      <w:r>
        <w:rPr>
          <w:lang w:val="en-US"/>
        </w:rPr>
        <w:t>Notice that the 29 is there (0x29 is the default I²C address of the VL53L3CX device)</w:t>
      </w:r>
    </w:p>
    <w:p w14:paraId="3080F5D8" w14:textId="77777777" w:rsidR="00A31C56" w:rsidRDefault="00A31C56" w:rsidP="00A31C56">
      <w:pPr>
        <w:rPr>
          <w:lang w:val="en-US"/>
        </w:rPr>
      </w:pPr>
    </w:p>
    <w:p w14:paraId="5E643868" w14:textId="77777777" w:rsidR="00A31C56" w:rsidRDefault="00A31C56" w:rsidP="00A31C56">
      <w:pPr>
        <w:rPr>
          <w:lang w:val="en-US"/>
        </w:rPr>
      </w:pPr>
    </w:p>
    <w:p w14:paraId="45D4DEEC" w14:textId="77777777" w:rsidR="00A31C56" w:rsidRDefault="00A31C56" w:rsidP="00A31C56">
      <w:pPr>
        <w:rPr>
          <w:lang w:val="en-US"/>
        </w:rPr>
      </w:pPr>
    </w:p>
    <w:p w14:paraId="1278E837" w14:textId="77777777" w:rsidR="00A31C56" w:rsidRDefault="00A31C56" w:rsidP="00A31C56">
      <w:pPr>
        <w:rPr>
          <w:lang w:val="en-US"/>
        </w:rPr>
      </w:pPr>
    </w:p>
    <w:p w14:paraId="43714FB6" w14:textId="77777777" w:rsidR="00A31C56" w:rsidRDefault="00A31C56" w:rsidP="00A31C56">
      <w:pPr>
        <w:rPr>
          <w:lang w:val="en-US"/>
        </w:rPr>
      </w:pPr>
    </w:p>
    <w:p w14:paraId="6D0BC8C3" w14:textId="77777777" w:rsidR="00A31C56" w:rsidRDefault="00A31C56" w:rsidP="00A31C56">
      <w:pPr>
        <w:rPr>
          <w:lang w:val="en-US"/>
        </w:rPr>
      </w:pPr>
    </w:p>
    <w:p w14:paraId="7821E443" w14:textId="77777777" w:rsidR="00A31C56" w:rsidRDefault="00A31C56" w:rsidP="00A31C56">
      <w:pPr>
        <w:rPr>
          <w:lang w:val="en-US"/>
        </w:rPr>
      </w:pPr>
    </w:p>
    <w:p w14:paraId="473ECF42" w14:textId="77777777" w:rsidR="00A31C56" w:rsidRDefault="00A31C56" w:rsidP="00A31C56">
      <w:pPr>
        <w:rPr>
          <w:lang w:val="en-US"/>
        </w:rPr>
      </w:pPr>
    </w:p>
    <w:p w14:paraId="4FA1E6A0" w14:textId="77777777" w:rsidR="00A31C56" w:rsidRDefault="00A31C56" w:rsidP="00A31C56">
      <w:pPr>
        <w:rPr>
          <w:lang w:val="en-US"/>
        </w:rPr>
      </w:pPr>
    </w:p>
    <w:p w14:paraId="11196530" w14:textId="77777777" w:rsidR="00A31C56" w:rsidRDefault="00A31C56" w:rsidP="00A31C56">
      <w:pPr>
        <w:rPr>
          <w:lang w:val="en-US"/>
        </w:rPr>
      </w:pPr>
    </w:p>
    <w:p w14:paraId="164BACD8" w14:textId="77777777" w:rsidR="00A31C56" w:rsidRDefault="00A31C56" w:rsidP="00A31C56">
      <w:pPr>
        <w:rPr>
          <w:lang w:val="en-US"/>
        </w:rPr>
      </w:pPr>
    </w:p>
    <w:p w14:paraId="70329C1A" w14:textId="77777777" w:rsidR="00A31C56" w:rsidRDefault="00A31C56" w:rsidP="00A31C56">
      <w:pPr>
        <w:rPr>
          <w:lang w:val="en-US"/>
        </w:rPr>
      </w:pPr>
    </w:p>
    <w:p w14:paraId="609B9624" w14:textId="77777777" w:rsidR="00A31C56" w:rsidRDefault="00A31C56" w:rsidP="00A31C56">
      <w:pPr>
        <w:rPr>
          <w:lang w:val="en-US"/>
        </w:rPr>
      </w:pPr>
    </w:p>
    <w:p w14:paraId="4BDBD74B" w14:textId="77777777" w:rsidR="00A31C56" w:rsidRDefault="00A31C56" w:rsidP="00A31C56">
      <w:pPr>
        <w:rPr>
          <w:lang w:val="en-US"/>
        </w:rPr>
      </w:pPr>
    </w:p>
    <w:p w14:paraId="4BDF2785" w14:textId="77777777" w:rsidR="00A31C56" w:rsidRDefault="00A31C56" w:rsidP="00A31C56">
      <w:pPr>
        <w:rPr>
          <w:lang w:val="en-US"/>
        </w:rPr>
      </w:pPr>
    </w:p>
    <w:p w14:paraId="4AFBF9E6" w14:textId="77777777" w:rsidR="00A31C56" w:rsidRDefault="00A31C56" w:rsidP="00A31C56">
      <w:pPr>
        <w:rPr>
          <w:lang w:val="en-US"/>
        </w:rPr>
      </w:pPr>
    </w:p>
    <w:p w14:paraId="3FAECB90" w14:textId="77777777" w:rsidR="00A31C56" w:rsidRDefault="00A31C56" w:rsidP="00A31C56">
      <w:pPr>
        <w:rPr>
          <w:lang w:val="en-US"/>
        </w:rPr>
      </w:pPr>
    </w:p>
    <w:p w14:paraId="2FC43971" w14:textId="77777777" w:rsidR="00A31C56" w:rsidRDefault="00A31C56" w:rsidP="00A31C56">
      <w:pPr>
        <w:rPr>
          <w:lang w:val="en-US"/>
        </w:rPr>
      </w:pPr>
    </w:p>
    <w:p w14:paraId="15DC6DA2" w14:textId="77777777" w:rsidR="00A31C56" w:rsidRDefault="00A31C56" w:rsidP="00A31C56">
      <w:pPr>
        <w:rPr>
          <w:lang w:val="en-US"/>
        </w:rPr>
      </w:pPr>
    </w:p>
    <w:p w14:paraId="4466A190" w14:textId="77777777" w:rsidR="00A31C56" w:rsidRDefault="00A31C56" w:rsidP="00A31C56">
      <w:pPr>
        <w:rPr>
          <w:lang w:val="en-US"/>
        </w:rPr>
      </w:pPr>
    </w:p>
    <w:p w14:paraId="3050F69E" w14:textId="77777777" w:rsidR="00A31C56" w:rsidRDefault="00A31C56" w:rsidP="00A31C56">
      <w:pPr>
        <w:rPr>
          <w:lang w:val="en-US"/>
        </w:rPr>
      </w:pPr>
    </w:p>
    <w:p w14:paraId="3F3CE3EF" w14:textId="22ECD0CD" w:rsidR="009051A8" w:rsidRDefault="009051A8" w:rsidP="009051A8">
      <w:pPr>
        <w:pStyle w:val="Heading1"/>
        <w:rPr>
          <w:lang w:val="en-US"/>
        </w:rPr>
      </w:pPr>
      <w:r>
        <w:rPr>
          <w:lang w:val="en-US"/>
        </w:rPr>
        <w:lastRenderedPageBreak/>
        <w:t>Software installation</w:t>
      </w:r>
    </w:p>
    <w:p w14:paraId="202742C5" w14:textId="77777777" w:rsidR="00A31C56" w:rsidRDefault="00A31C56" w:rsidP="00A31C56">
      <w:pPr>
        <w:rPr>
          <w:lang w:val="en-US" w:eastAsia="ko-KR"/>
        </w:rPr>
      </w:pPr>
    </w:p>
    <w:p w14:paraId="1D393A63" w14:textId="77777777" w:rsidR="00A31C56" w:rsidRDefault="00A31C56" w:rsidP="00A31C56">
      <w:pPr>
        <w:rPr>
          <w:lang w:val="en-US" w:eastAsia="ko-KR"/>
        </w:rPr>
      </w:pPr>
      <w:r>
        <w:rPr>
          <w:lang w:val="en-US" w:eastAsia="ko-KR"/>
        </w:rPr>
        <w:t>H/w set up. : refer page 2 &amp; 3.</w:t>
      </w:r>
    </w:p>
    <w:p w14:paraId="3781B1FF" w14:textId="77777777" w:rsidR="00A31C56" w:rsidRDefault="00A31C56" w:rsidP="00A31C56">
      <w:pPr>
        <w:rPr>
          <w:lang w:val="en-US" w:eastAsia="ko-KR"/>
        </w:rPr>
      </w:pPr>
    </w:p>
    <w:p w14:paraId="059648CD" w14:textId="77777777" w:rsidR="00A31C56" w:rsidRPr="007220E6" w:rsidRDefault="00A31C56" w:rsidP="00A31C56">
      <w:pPr>
        <w:pStyle w:val="ListParagraph"/>
        <w:numPr>
          <w:ilvl w:val="0"/>
          <w:numId w:val="1"/>
        </w:numPr>
        <w:rPr>
          <w:lang w:val="en-US" w:eastAsia="ko-KR"/>
        </w:rPr>
      </w:pPr>
      <w:r w:rsidRPr="005D6400">
        <w:rPr>
          <w:b/>
          <w:highlight w:val="yellow"/>
          <w:lang w:val="en-US" w:eastAsia="ko-KR"/>
        </w:rPr>
        <w:t>For compil</w:t>
      </w:r>
      <w:r w:rsidRPr="005D6400">
        <w:rPr>
          <w:rFonts w:hint="eastAsia"/>
          <w:b/>
          <w:highlight w:val="yellow"/>
          <w:lang w:val="en-US" w:eastAsia="ko-KR"/>
        </w:rPr>
        <w:t>ing module</w:t>
      </w:r>
      <w:r w:rsidRPr="007220E6">
        <w:rPr>
          <w:lang w:val="en-US" w:eastAsia="ko-KR"/>
        </w:rPr>
        <w:t xml:space="preserve"> :</w:t>
      </w:r>
    </w:p>
    <w:p w14:paraId="717386AF" w14:textId="7879C91C" w:rsidR="00A31C56" w:rsidRPr="000D447F" w:rsidRDefault="006B4B3E" w:rsidP="00A31C56">
      <w:pPr>
        <w:rPr>
          <w:lang w:val="en-US"/>
        </w:rPr>
      </w:pPr>
      <w:r>
        <w:rPr>
          <w:lang w:val="en-US" w:eastAsia="ko-KR"/>
        </w:rPr>
        <w:t>Example of</w:t>
      </w:r>
      <w:r w:rsidR="00A31C56">
        <w:rPr>
          <w:rFonts w:hint="eastAsia"/>
          <w:lang w:val="en-US" w:eastAsia="ko-KR"/>
        </w:rPr>
        <w:t xml:space="preserve"> path : </w:t>
      </w:r>
      <w:r w:rsidR="00A31C56" w:rsidRPr="000D447F">
        <w:rPr>
          <w:lang w:val="en-US"/>
        </w:rPr>
        <w:t>/home/pi/BN/</w:t>
      </w:r>
      <w:r w:rsidR="00A31C56">
        <w:rPr>
          <w:lang w:val="en-US"/>
        </w:rPr>
        <w:t>L</w:t>
      </w:r>
      <w:r w:rsidR="00A31C56" w:rsidRPr="000D447F">
        <w:rPr>
          <w:lang w:val="en-US"/>
        </w:rPr>
        <w:t>3CX_Linux_1.0.5_bare_1.2.4/driver/vl53Lx/</w:t>
      </w:r>
    </w:p>
    <w:p w14:paraId="7802D9D6" w14:textId="77777777" w:rsidR="00A31C56" w:rsidRDefault="00A31C56" w:rsidP="00A31C56">
      <w:pPr>
        <w:rPr>
          <w:lang w:val="en-US" w:eastAsia="ko-KR"/>
        </w:rPr>
      </w:pPr>
    </w:p>
    <w:p w14:paraId="206BE719" w14:textId="77777777" w:rsidR="00A31C56" w:rsidRDefault="00A31C56" w:rsidP="00A31C56">
      <w:pPr>
        <w:pStyle w:val="ListParagraph"/>
        <w:numPr>
          <w:ilvl w:val="0"/>
          <w:numId w:val="1"/>
        </w:numPr>
        <w:rPr>
          <w:lang w:val="en-US" w:eastAsia="ko-KR"/>
        </w:rPr>
      </w:pPr>
      <w:r w:rsidRPr="007220E6">
        <w:rPr>
          <w:lang w:val="en-US" w:eastAsia="ko-KR"/>
        </w:rPr>
        <w:t>C</w:t>
      </w:r>
      <w:r w:rsidRPr="007220E6">
        <w:rPr>
          <w:rFonts w:hint="eastAsia"/>
          <w:lang w:val="en-US" w:eastAsia="ko-KR"/>
        </w:rPr>
        <w:t>om</w:t>
      </w:r>
      <w:r>
        <w:rPr>
          <w:lang w:val="en-US" w:eastAsia="ko-KR"/>
        </w:rPr>
        <w:t>pile</w:t>
      </w:r>
    </w:p>
    <w:p w14:paraId="668D6366" w14:textId="77777777" w:rsidR="00A31C56" w:rsidRPr="00B02BAA" w:rsidRDefault="00A31C56" w:rsidP="00A31C56">
      <w:pPr>
        <w:rPr>
          <w:lang w:val="en-US" w:eastAsia="ko-KR"/>
        </w:rPr>
      </w:pPr>
      <w:r>
        <w:rPr>
          <w:lang w:val="en-US"/>
        </w:rPr>
        <w:t xml:space="preserve">cd </w:t>
      </w:r>
      <w:r w:rsidRPr="00B02BAA">
        <w:rPr>
          <w:lang w:val="en-US"/>
        </w:rPr>
        <w:t>driver/vl53Lx/</w:t>
      </w:r>
    </w:p>
    <w:p w14:paraId="592B3E88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make clean</w:t>
      </w:r>
    </w:p>
    <w:p w14:paraId="6B0AD89F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make VL53LX_FULL_KERNEL=1</w:t>
      </w:r>
    </w:p>
    <w:p w14:paraId="1A253736" w14:textId="77777777" w:rsidR="00A31C56" w:rsidRDefault="00A31C56" w:rsidP="00A31C56">
      <w:pPr>
        <w:rPr>
          <w:lang w:val="en-US"/>
        </w:rPr>
      </w:pPr>
    </w:p>
    <w:p w14:paraId="20C3D861" w14:textId="77777777" w:rsidR="00A31C56" w:rsidRDefault="00A31C56" w:rsidP="00A31C56">
      <w:pPr>
        <w:rPr>
          <w:lang w:val="en-US"/>
        </w:rPr>
      </w:pPr>
    </w:p>
    <w:p w14:paraId="1450B8D7" w14:textId="77777777" w:rsidR="00A31C56" w:rsidRPr="007220E6" w:rsidRDefault="00A31C56" w:rsidP="00A31C56">
      <w:pPr>
        <w:pStyle w:val="ListParagraph"/>
        <w:numPr>
          <w:ilvl w:val="0"/>
          <w:numId w:val="1"/>
        </w:numPr>
        <w:rPr>
          <w:lang w:val="en-US" w:eastAsia="ko-KR"/>
        </w:rPr>
      </w:pPr>
      <w:r>
        <w:rPr>
          <w:lang w:val="en-US" w:eastAsia="ko-KR"/>
        </w:rPr>
        <w:t>Initialize GPIOs</w:t>
      </w:r>
    </w:p>
    <w:p w14:paraId="77CFBB09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echo 12 &gt; /sys/class/gpio/unexport</w:t>
      </w:r>
    </w:p>
    <w:p w14:paraId="77474B8A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echo 16 &gt; /sys/class/gpio/unexport</w:t>
      </w:r>
    </w:p>
    <w:p w14:paraId="0529F655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echo 19 &gt; /sys/class/gpio/unexport</w:t>
      </w:r>
    </w:p>
    <w:p w14:paraId="35DBBE79" w14:textId="77777777" w:rsidR="00A31C56" w:rsidRPr="00AE1331" w:rsidRDefault="00A31C56" w:rsidP="00A31C56">
      <w:pPr>
        <w:rPr>
          <w:lang w:val="en-US"/>
        </w:rPr>
      </w:pPr>
    </w:p>
    <w:p w14:paraId="4A26E626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sudo dtoverlay -R</w:t>
      </w:r>
    </w:p>
    <w:p w14:paraId="51581080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sudo dtoverlay stmvl53lx</w:t>
      </w:r>
    </w:p>
    <w:p w14:paraId="3A7DF064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sudo dtoverlay -l</w:t>
      </w:r>
    </w:p>
    <w:p w14:paraId="0C7C09C4" w14:textId="77777777" w:rsidR="00A31C56" w:rsidRDefault="00A31C56" w:rsidP="00A31C56">
      <w:pPr>
        <w:rPr>
          <w:lang w:val="en-US"/>
        </w:rPr>
      </w:pPr>
    </w:p>
    <w:p w14:paraId="0D8F6B17" w14:textId="77777777" w:rsidR="00A31C56" w:rsidRDefault="00A31C56" w:rsidP="00A31C56">
      <w:pPr>
        <w:pStyle w:val="ListParagraph"/>
        <w:numPr>
          <w:ilvl w:val="0"/>
          <w:numId w:val="2"/>
        </w:numPr>
        <w:rPr>
          <w:lang w:val="en-US" w:eastAsia="ko-KR"/>
        </w:rPr>
      </w:pPr>
      <w:r>
        <w:rPr>
          <w:rFonts w:hint="eastAsia"/>
          <w:lang w:val="en-US" w:eastAsia="ko-KR"/>
        </w:rPr>
        <w:t>cf.</w:t>
      </w:r>
      <w:r>
        <w:rPr>
          <w:lang w:val="en-US" w:eastAsia="ko-KR"/>
        </w:rPr>
        <w:t xml:space="preserve"> G</w:t>
      </w:r>
      <w:r>
        <w:rPr>
          <w:rFonts w:hint="eastAsia"/>
          <w:lang w:val="en-US" w:eastAsia="ko-KR"/>
        </w:rPr>
        <w:t>pio.</w:t>
      </w:r>
      <w:r>
        <w:rPr>
          <w:lang w:val="en-US" w:eastAsia="ko-KR"/>
        </w:rPr>
        <w:t>sh</w:t>
      </w:r>
      <w:r>
        <w:rPr>
          <w:rFonts w:hint="eastAsia"/>
          <w:lang w:val="en-US" w:eastAsia="ko-KR"/>
        </w:rPr>
        <w:t>, execute them once for all</w:t>
      </w:r>
    </w:p>
    <w:p w14:paraId="520BFE63" w14:textId="77777777" w:rsidR="00A31C56" w:rsidRPr="007220E6" w:rsidRDefault="00A31C56" w:rsidP="00A31C56">
      <w:pPr>
        <w:rPr>
          <w:lang w:val="en-US" w:eastAsia="ko-KR"/>
        </w:rPr>
      </w:pPr>
    </w:p>
    <w:p w14:paraId="312AFC2D" w14:textId="77777777" w:rsidR="00A31C56" w:rsidRPr="00EE573A" w:rsidRDefault="00A31C56" w:rsidP="00A31C56">
      <w:pPr>
        <w:pStyle w:val="ListParagraph"/>
        <w:numPr>
          <w:ilvl w:val="0"/>
          <w:numId w:val="1"/>
        </w:numPr>
        <w:rPr>
          <w:lang w:val="en-US" w:eastAsia="ko-KR"/>
        </w:rPr>
      </w:pPr>
      <w:r>
        <w:rPr>
          <w:rFonts w:hint="eastAsia"/>
          <w:lang w:val="en-US" w:eastAsia="ko-KR"/>
        </w:rPr>
        <w:t xml:space="preserve">run module instance and allow </w:t>
      </w:r>
      <w:r>
        <w:rPr>
          <w:lang w:val="en-US" w:eastAsia="ko-KR"/>
        </w:rPr>
        <w:t xml:space="preserve">all </w:t>
      </w:r>
      <w:r>
        <w:rPr>
          <w:rFonts w:hint="eastAsia"/>
          <w:lang w:val="en-US" w:eastAsia="ko-KR"/>
        </w:rPr>
        <w:t>access right</w:t>
      </w:r>
      <w:r>
        <w:rPr>
          <w:lang w:val="en-US" w:eastAsia="ko-KR"/>
        </w:rPr>
        <w:t xml:space="preserve"> to /dev/stmvl53lx_ranging</w:t>
      </w:r>
    </w:p>
    <w:p w14:paraId="59190684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sudo insmod stmvl53lx.ko</w:t>
      </w:r>
    </w:p>
    <w:p w14:paraId="301BCA53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sudo chmod 777 /dev/stmvl53lx_ranging</w:t>
      </w:r>
    </w:p>
    <w:p w14:paraId="352D99DC" w14:textId="77777777" w:rsidR="00A31C56" w:rsidRPr="00EE573A" w:rsidRDefault="00A31C56" w:rsidP="00A31C56">
      <w:pPr>
        <w:rPr>
          <w:lang w:val="en-US" w:eastAsia="ko-KR"/>
        </w:rPr>
      </w:pPr>
    </w:p>
    <w:p w14:paraId="3174603E" w14:textId="77777777" w:rsidR="00A31C56" w:rsidRPr="005D6400" w:rsidRDefault="00A31C56" w:rsidP="00A31C56">
      <w:pPr>
        <w:pStyle w:val="ListParagraph"/>
        <w:numPr>
          <w:ilvl w:val="0"/>
          <w:numId w:val="1"/>
        </w:numPr>
        <w:rPr>
          <w:b/>
          <w:highlight w:val="yellow"/>
          <w:lang w:val="en-US" w:eastAsia="ko-KR"/>
        </w:rPr>
      </w:pPr>
      <w:r w:rsidRPr="005D6400">
        <w:rPr>
          <w:b/>
          <w:highlight w:val="yellow"/>
          <w:lang w:val="en-US" w:eastAsia="ko-KR"/>
        </w:rPr>
        <w:t>F</w:t>
      </w:r>
      <w:r w:rsidRPr="005D6400">
        <w:rPr>
          <w:rFonts w:hint="eastAsia"/>
          <w:b/>
          <w:highlight w:val="yellow"/>
          <w:lang w:val="en-US" w:eastAsia="ko-KR"/>
        </w:rPr>
        <w:t xml:space="preserve">or </w:t>
      </w:r>
      <w:r w:rsidRPr="005D6400">
        <w:rPr>
          <w:b/>
          <w:highlight w:val="yellow"/>
          <w:lang w:val="en-US" w:eastAsia="ko-KR"/>
        </w:rPr>
        <w:t>phio compile</w:t>
      </w:r>
    </w:p>
    <w:p w14:paraId="589D03C3" w14:textId="77777777" w:rsidR="00A31C56" w:rsidRDefault="00A31C56" w:rsidP="00A31C56">
      <w:pPr>
        <w:rPr>
          <w:lang w:val="en-US"/>
        </w:rPr>
      </w:pPr>
      <w:r w:rsidRPr="00AE1331">
        <w:rPr>
          <w:lang w:val="en-US"/>
        </w:rPr>
        <w:t>cd android/hardware/vl53lx_test/</w:t>
      </w:r>
    </w:p>
    <w:p w14:paraId="1AA6367F" w14:textId="77777777" w:rsidR="00A31C56" w:rsidRDefault="00A31C56" w:rsidP="00A31C56">
      <w:pPr>
        <w:rPr>
          <w:lang w:val="en-US"/>
        </w:rPr>
      </w:pPr>
    </w:p>
    <w:p w14:paraId="758553C4" w14:textId="77777777" w:rsidR="00A31C56" w:rsidRDefault="00A31C56" w:rsidP="00A31C56">
      <w:pPr>
        <w:pStyle w:val="ListParagraph"/>
        <w:numPr>
          <w:ilvl w:val="0"/>
          <w:numId w:val="1"/>
        </w:numPr>
        <w:rPr>
          <w:lang w:val="en-US" w:eastAsia="ko-KR"/>
        </w:rPr>
      </w:pPr>
      <w:r>
        <w:rPr>
          <w:lang w:val="en-US" w:eastAsia="ko-KR"/>
        </w:rPr>
        <w:t>Modifying M</w:t>
      </w:r>
      <w:r>
        <w:rPr>
          <w:rFonts w:hint="eastAsia"/>
          <w:lang w:val="en-US" w:eastAsia="ko-KR"/>
        </w:rPr>
        <w:t>akefile</w:t>
      </w:r>
      <w:r>
        <w:rPr>
          <w:lang w:val="en-US" w:eastAsia="ko-KR"/>
        </w:rPr>
        <w:t xml:space="preserve"> of phio</w:t>
      </w:r>
    </w:p>
    <w:p w14:paraId="16EB77CC" w14:textId="77777777" w:rsidR="00A31C56" w:rsidRDefault="00A31C56" w:rsidP="00A31C56">
      <w:pPr>
        <w:rPr>
          <w:lang w:val="en-US" w:eastAsia="ko-KR"/>
        </w:rPr>
      </w:pPr>
      <w:r>
        <w:rPr>
          <w:lang w:val="en-US" w:eastAsia="ko-KR"/>
        </w:rPr>
        <w:t>If path error occur, use fixed path</w:t>
      </w:r>
    </w:p>
    <w:p w14:paraId="625F8EAB" w14:textId="77777777" w:rsidR="00A31C56" w:rsidRPr="005D6400" w:rsidRDefault="00A31C56" w:rsidP="00A31C56">
      <w:pPr>
        <w:rPr>
          <w:strike/>
          <w:lang w:val="en-US" w:eastAsia="ko-KR"/>
        </w:rPr>
      </w:pPr>
      <w:r>
        <w:rPr>
          <w:strike/>
          <w:lang w:val="en-US" w:eastAsia="ko-KR"/>
        </w:rPr>
        <w:t>#</w:t>
      </w:r>
      <w:r w:rsidRPr="005D6400">
        <w:rPr>
          <w:strike/>
          <w:lang w:val="en-US" w:eastAsia="ko-KR"/>
        </w:rPr>
        <w:t>DRIVER_DIR = ../../../driver/vl53Lx/</w:t>
      </w:r>
    </w:p>
    <w:p w14:paraId="06F133DB" w14:textId="77777777" w:rsidR="00A31C56" w:rsidRDefault="00A31C56" w:rsidP="00A31C56">
      <w:pPr>
        <w:rPr>
          <w:strike/>
          <w:lang w:val="en-US" w:eastAsia="ko-KR"/>
        </w:rPr>
      </w:pPr>
      <w:r w:rsidRPr="005D6400">
        <w:rPr>
          <w:strike/>
          <w:lang w:val="en-US" w:eastAsia="ko-KR"/>
        </w:rPr>
        <w:t>CPPFLAGS=-I$(DRIVER_DIR) -I$(DRIVER_DIR)/inc</w:t>
      </w:r>
    </w:p>
    <w:p w14:paraId="6E5F0417" w14:textId="77777777" w:rsidR="00A31C56" w:rsidRDefault="00A31C56" w:rsidP="00A31C56">
      <w:pPr>
        <w:rPr>
          <w:lang w:val="en-US"/>
        </w:rPr>
      </w:pPr>
      <w:r w:rsidRPr="005D6400">
        <w:rPr>
          <w:lang w:val="en-US"/>
        </w:rPr>
        <w:t>CPPFLAGS=-I../../../driver/vl53Lx -I../../../driver/vl53Lx/inc</w:t>
      </w:r>
    </w:p>
    <w:p w14:paraId="4E2CD4A6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make clean</w:t>
      </w:r>
    </w:p>
    <w:p w14:paraId="28E6CC88" w14:textId="77777777" w:rsidR="00A31C56" w:rsidRDefault="00A31C56" w:rsidP="00A31C56">
      <w:pPr>
        <w:rPr>
          <w:lang w:val="en-US"/>
        </w:rPr>
      </w:pPr>
      <w:r w:rsidRPr="00AE1331">
        <w:rPr>
          <w:lang w:val="en-US"/>
        </w:rPr>
        <w:t>make</w:t>
      </w:r>
    </w:p>
    <w:p w14:paraId="39414A49" w14:textId="77777777" w:rsidR="00A31C56" w:rsidRDefault="00A31C56" w:rsidP="00A31C56">
      <w:pPr>
        <w:rPr>
          <w:lang w:val="en-US"/>
        </w:rPr>
      </w:pPr>
      <w:r>
        <w:rPr>
          <w:lang w:val="en-US"/>
        </w:rPr>
        <w:br w:type="page"/>
      </w:r>
    </w:p>
    <w:p w14:paraId="50CC531D" w14:textId="2CA758CD" w:rsidR="003B4E85" w:rsidRDefault="003B4E85" w:rsidP="003B4E8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Running </w:t>
      </w:r>
      <w:r w:rsidR="00D850C2">
        <w:rPr>
          <w:lang w:val="en-US"/>
        </w:rPr>
        <w:t xml:space="preserve">ranging </w:t>
      </w:r>
      <w:r>
        <w:rPr>
          <w:lang w:val="en-US"/>
        </w:rPr>
        <w:t xml:space="preserve">example </w:t>
      </w:r>
    </w:p>
    <w:p w14:paraId="4A62DC1A" w14:textId="77777777" w:rsidR="003B4E85" w:rsidRPr="003B4E85" w:rsidRDefault="003B4E85" w:rsidP="003B4E85">
      <w:pPr>
        <w:rPr>
          <w:lang w:val="en-US" w:eastAsia="ko-KR"/>
        </w:rPr>
      </w:pPr>
    </w:p>
    <w:p w14:paraId="18CB93EF" w14:textId="6FFCA56B" w:rsidR="00A31C56" w:rsidRPr="00B02BAA" w:rsidRDefault="00A31C56" w:rsidP="00A31C56">
      <w:pPr>
        <w:pStyle w:val="ListParagraph"/>
        <w:numPr>
          <w:ilvl w:val="0"/>
          <w:numId w:val="1"/>
        </w:numPr>
        <w:rPr>
          <w:lang w:val="en-US" w:eastAsia="ko-KR"/>
        </w:rPr>
      </w:pPr>
      <w:r>
        <w:rPr>
          <w:lang w:val="en-US" w:eastAsia="ko-KR"/>
        </w:rPr>
        <w:t xml:space="preserve">Run </w:t>
      </w:r>
      <w:r w:rsidRPr="00B02BAA">
        <w:rPr>
          <w:rFonts w:hint="eastAsia"/>
          <w:lang w:val="en-US" w:eastAsia="ko-KR"/>
        </w:rPr>
        <w:t>phio</w:t>
      </w:r>
      <w:r>
        <w:rPr>
          <w:rFonts w:hint="eastAsia"/>
          <w:lang w:val="en-US" w:eastAsia="ko-KR"/>
        </w:rPr>
        <w:t xml:space="preserve"> for 10 times measurement.</w:t>
      </w:r>
    </w:p>
    <w:p w14:paraId="54F70141" w14:textId="77777777" w:rsidR="00A31C56" w:rsidRPr="00AE1331" w:rsidRDefault="00A31C56" w:rsidP="00A31C56">
      <w:pPr>
        <w:rPr>
          <w:lang w:val="en-US"/>
        </w:rPr>
      </w:pPr>
      <w:r w:rsidRPr="00AE1331">
        <w:rPr>
          <w:lang w:val="en-US"/>
        </w:rPr>
        <w:t>./phio -t=100000 -s -Z=10 -S -t=16000</w:t>
      </w:r>
    </w:p>
    <w:p w14:paraId="22F7F4C1" w14:textId="77777777" w:rsidR="00A31C56" w:rsidRDefault="00A31C56" w:rsidP="00A31C56">
      <w:pPr>
        <w:rPr>
          <w:lang w:val="en-US" w:eastAsia="ko-KR"/>
        </w:rPr>
      </w:pPr>
    </w:p>
    <w:p w14:paraId="1D75574C" w14:textId="77777777" w:rsidR="00A31C56" w:rsidRDefault="00A31C56" w:rsidP="00A31C56">
      <w:pPr>
        <w:rPr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A31C56" w:rsidRPr="00E74C70" w14:paraId="29677B98" w14:textId="77777777" w:rsidTr="002A6A26">
        <w:tc>
          <w:tcPr>
            <w:tcW w:w="9880" w:type="dxa"/>
          </w:tcPr>
          <w:p w14:paraId="39A2C784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pi@pia7e11d4f:~/BN/3CX/LinuxDriver_1.2.4/android/hardware/vl53lx_test $ ./phio -t=100000 -s -Z=10 -S -t=16000</w:t>
            </w:r>
          </w:p>
          <w:p w14:paraId="34CCE2AE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[V]open fd 3 for /dev/stmvl53lx_ranging</w:t>
            </w:r>
          </w:p>
          <w:p w14:paraId="3320EAE1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[I]set timing budget 100000</w:t>
            </w:r>
          </w:p>
          <w:p w14:paraId="10DF8006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[V]keep using fd 3</w:t>
            </w:r>
          </w:p>
          <w:p w14:paraId="693F2830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[V]started status 0</w:t>
            </w:r>
          </w:p>
          <w:p w14:paraId="36F5BA9D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[V]keep using fd 3</w:t>
            </w:r>
          </w:p>
          <w:p w14:paraId="0C04F892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#I    0 dts=       0    range ts      122                StreamCount(0), SpadCount(212.34)</w:t>
            </w:r>
          </w:p>
          <w:p w14:paraId="35C0C338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 xml:space="preserve"> - [0]  st    6 d=  49mm        min/max=  17/  55       sigma=  1.26    rate=   19.36/    0.16</w:t>
            </w:r>
          </w:p>
          <w:p w14:paraId="3F0E0E71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#I    1 dts=      99    range ts      221                StreamCount(1), SpadCount(212.34)</w:t>
            </w:r>
          </w:p>
          <w:p w14:paraId="194CC963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 xml:space="preserve"> - [0]  st    0 d=  49mm        min/max=  16/  55       sigma=  1.33    rate=   19.65/    0.16</w:t>
            </w:r>
          </w:p>
          <w:p w14:paraId="31D6A79E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#I    2 dts=      99    range ts      320                StreamCount(2), SpadCount(212.34)</w:t>
            </w:r>
          </w:p>
          <w:p w14:paraId="12E92B46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 xml:space="preserve"> - [0]  st    0 d=  49mm        min/max=  17/  55       sigma=  1.13    rate=   19.44/    0.17</w:t>
            </w:r>
          </w:p>
          <w:p w14:paraId="162DCBDD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#I    3 dts=      99    range ts      419                StreamCount(3), SpadCount(212.34)</w:t>
            </w:r>
          </w:p>
          <w:p w14:paraId="75F28FEF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 xml:space="preserve"> - [0]  st    0 d=  50mm        min/max=  16/  56       sigma=  1.17    rate=   19.60/    0.17</w:t>
            </w:r>
          </w:p>
          <w:p w14:paraId="7588BBEE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#I    4 dts=      99    range ts      518                StreamCount(4), SpadCount(212.34)</w:t>
            </w:r>
          </w:p>
          <w:p w14:paraId="199EA042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 xml:space="preserve"> - [0]  st    0 d=  50mm        min/max=  17/  56       sigma=  1.09    rate=   19.46/    0.17</w:t>
            </w:r>
          </w:p>
          <w:p w14:paraId="7576D51F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#I    5 dts=      99    range ts      617                StreamCount(5), SpadCount(212.34)</w:t>
            </w:r>
          </w:p>
          <w:p w14:paraId="6ADAFB99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 xml:space="preserve"> - [0]  st    0 d=  50mm        min/max=  17/  56       sigma=  1.12    rate=   19.56/    0.17</w:t>
            </w:r>
          </w:p>
          <w:p w14:paraId="6DF307CD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#I    6 dts=     100    range ts      717                StreamCount(6), SpadCount(212.34)</w:t>
            </w:r>
          </w:p>
          <w:p w14:paraId="1F7F40FB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 xml:space="preserve"> - [0]  st    0 d=  50mm        min/max=  17/  56       sigma=  1.07    rate=   19.49/    0.17</w:t>
            </w:r>
          </w:p>
          <w:p w14:paraId="6FEC9A3F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#I    7 dts=      99    range ts      816                StreamCount(7), SpadCount(212.34)</w:t>
            </w:r>
          </w:p>
          <w:p w14:paraId="62E66483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 xml:space="preserve"> - [0]  st    0 d=  50mm        min/max=  17/  56       sigma=  1.09    rate=   19.53/    0.17</w:t>
            </w:r>
          </w:p>
          <w:p w14:paraId="3BAAD8B8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#I    8 dts=      99    range ts      915                StreamCount(8), SpadCount(212.34)</w:t>
            </w:r>
          </w:p>
          <w:p w14:paraId="2448F099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 xml:space="preserve"> - [0]  st    0 d=  51mm        min/max=  17/  56       sigma=  1.05    rate=   19.50/    0.17</w:t>
            </w:r>
          </w:p>
          <w:p w14:paraId="1D42EAB0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#I    9 dts=      99    range ts     1014                StreamCount(9), SpadCount(212.34)</w:t>
            </w:r>
          </w:p>
          <w:p w14:paraId="2B3211E5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 xml:space="preserve"> - [0]  st    0 d=  50mm        min/max=  17/  56       sigma=  1.07    rate=   19.53/    0.17</w:t>
            </w:r>
          </w:p>
          <w:p w14:paraId="3AE53B42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[V]keep using fd 3</w:t>
            </w:r>
          </w:p>
          <w:p w14:paraId="071F2E3E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[V]stopped status 0</w:t>
            </w:r>
          </w:p>
          <w:p w14:paraId="523DBD24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[V]keep using fd 3</w:t>
            </w:r>
          </w:p>
          <w:p w14:paraId="258DE5E5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[I]set timing budget 16000</w:t>
            </w:r>
          </w:p>
          <w:p w14:paraId="4FB95789" w14:textId="77777777" w:rsidR="00A31C56" w:rsidRPr="005C443C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d cl end</w:t>
            </w:r>
          </w:p>
          <w:p w14:paraId="145FF857" w14:textId="77777777" w:rsidR="00A31C56" w:rsidRPr="005C443C" w:rsidRDefault="00A31C56" w:rsidP="002A6A26">
            <w:pPr>
              <w:rPr>
                <w:lang w:val="en-US" w:eastAsia="ko-KR"/>
              </w:rPr>
            </w:pPr>
          </w:p>
          <w:p w14:paraId="40C6E5B7" w14:textId="77777777" w:rsidR="00A31C56" w:rsidRDefault="00A31C56" w:rsidP="002A6A26">
            <w:pPr>
              <w:rPr>
                <w:lang w:val="en-US" w:eastAsia="ko-KR"/>
              </w:rPr>
            </w:pPr>
            <w:r w:rsidRPr="005C443C">
              <w:rPr>
                <w:lang w:val="en-US" w:eastAsia="ko-KR"/>
              </w:rPr>
              <w:t>pi@pia7e11d4f:~/BN/3CX/LinuxDriver_1.2.4/android/hardware/vl53lx_test $</w:t>
            </w:r>
          </w:p>
        </w:tc>
      </w:tr>
    </w:tbl>
    <w:p w14:paraId="01FD2F18" w14:textId="77777777" w:rsidR="00A31C56" w:rsidRDefault="00A31C56" w:rsidP="00A31C56">
      <w:pPr>
        <w:rPr>
          <w:lang w:val="en-US" w:eastAsia="ko-KR"/>
        </w:rPr>
      </w:pPr>
    </w:p>
    <w:p w14:paraId="69045A06" w14:textId="77777777" w:rsidR="00A31C56" w:rsidRDefault="00A31C56" w:rsidP="00A31C56">
      <w:pPr>
        <w:rPr>
          <w:lang w:val="en-US"/>
        </w:rPr>
      </w:pPr>
    </w:p>
    <w:p w14:paraId="139E31D8" w14:textId="152E08CF" w:rsidR="009C1663" w:rsidRPr="00A31C56" w:rsidRDefault="009C1663" w:rsidP="00A31C56">
      <w:pPr>
        <w:rPr>
          <w:lang w:val="en-US"/>
        </w:rPr>
      </w:pPr>
    </w:p>
    <w:sectPr w:rsidR="009C1663" w:rsidRPr="00A31C56" w:rsidSect="00D74C42">
      <w:headerReference w:type="default" r:id="rId13"/>
      <w:footerReference w:type="default" r:id="rId14"/>
      <w:headerReference w:type="first" r:id="rId15"/>
      <w:pgSz w:w="11906" w:h="16838" w:code="9"/>
      <w:pgMar w:top="677" w:right="1008" w:bottom="562" w:left="1008" w:header="2376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AA3A" w14:textId="77777777" w:rsidR="009F701D" w:rsidRDefault="009F701D" w:rsidP="00A72469">
      <w:pPr>
        <w:spacing w:line="240" w:lineRule="auto"/>
      </w:pPr>
      <w:r>
        <w:separator/>
      </w:r>
    </w:p>
  </w:endnote>
  <w:endnote w:type="continuationSeparator" w:id="0">
    <w:p w14:paraId="52801909" w14:textId="77777777" w:rsidR="009F701D" w:rsidRDefault="009F701D" w:rsidP="00A72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A924" w14:textId="77777777" w:rsidR="009B2728" w:rsidRPr="00CF2B32" w:rsidRDefault="009B2728" w:rsidP="003E6738">
    <w:pPr>
      <w:pStyle w:val="Footer"/>
      <w:tabs>
        <w:tab w:val="clear" w:pos="4536"/>
        <w:tab w:val="clear" w:pos="9072"/>
      </w:tabs>
      <w:jc w:val="right"/>
      <w:rPr>
        <w:sz w:val="14"/>
        <w:szCs w:val="14"/>
      </w:rPr>
    </w:pPr>
    <w:r>
      <w:rPr>
        <w:color w:val="0F2A6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AA2C" w14:textId="77777777" w:rsidR="009F701D" w:rsidRDefault="009F701D" w:rsidP="00A72469">
      <w:pPr>
        <w:spacing w:line="240" w:lineRule="auto"/>
      </w:pPr>
      <w:r>
        <w:separator/>
      </w:r>
    </w:p>
  </w:footnote>
  <w:footnote w:type="continuationSeparator" w:id="0">
    <w:p w14:paraId="76C7BF57" w14:textId="77777777" w:rsidR="009F701D" w:rsidRDefault="009F701D" w:rsidP="00A72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5651A" w14:textId="77777777" w:rsidR="00A72469" w:rsidRDefault="00D74C42" w:rsidP="003E6738">
    <w:pPr>
      <w:pStyle w:val="Header"/>
      <w:tabs>
        <w:tab w:val="clear" w:pos="4536"/>
        <w:tab w:val="clear" w:pos="9072"/>
      </w:tabs>
    </w:pPr>
    <w:r>
      <w:rPr>
        <w:noProof/>
        <w:lang w:val="en-US" w:eastAsia="zh-CN"/>
      </w:rPr>
      <w:drawing>
        <wp:anchor distT="0" distB="0" distL="114300" distR="114300" simplePos="0" relativeHeight="251661312" behindDoc="1" locked="0" layoutInCell="1" allowOverlap="1" wp14:anchorId="2866DA30" wp14:editId="0CCD3304">
          <wp:simplePos x="0" y="0"/>
          <wp:positionH relativeFrom="page">
            <wp:posOffset>5862640</wp:posOffset>
          </wp:positionH>
          <wp:positionV relativeFrom="page">
            <wp:posOffset>428129</wp:posOffset>
          </wp:positionV>
          <wp:extent cx="1040484" cy="731520"/>
          <wp:effectExtent l="0" t="0" r="7620" b="0"/>
          <wp:wrapNone/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484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6338" w14:textId="77777777" w:rsidR="00D74C42" w:rsidRDefault="00D74C42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372AD02F" wp14:editId="0081699A">
          <wp:simplePos x="0" y="0"/>
          <wp:positionH relativeFrom="page">
            <wp:posOffset>648335</wp:posOffset>
          </wp:positionH>
          <wp:positionV relativeFrom="page">
            <wp:posOffset>431321</wp:posOffset>
          </wp:positionV>
          <wp:extent cx="2383200" cy="612000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83200" cy="612000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5E37"/>
    <w:multiLevelType w:val="hybridMultilevel"/>
    <w:tmpl w:val="DF5A20AC"/>
    <w:lvl w:ilvl="0" w:tplc="A984CCBC">
      <w:numFmt w:val="bullet"/>
      <w:lvlText w:val="-"/>
      <w:lvlJc w:val="left"/>
      <w:pPr>
        <w:ind w:left="76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023EB6"/>
    <w:multiLevelType w:val="hybridMultilevel"/>
    <w:tmpl w:val="FFC00AD8"/>
    <w:lvl w:ilvl="0" w:tplc="28F81B26">
      <w:numFmt w:val="bullet"/>
      <w:lvlText w:val=""/>
      <w:lvlJc w:val="left"/>
      <w:pPr>
        <w:ind w:left="760" w:hanging="360"/>
      </w:pPr>
      <w:rPr>
        <w:rFonts w:ascii="Wingdings" w:eastAsia="Bata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ቂሽሿ"/>
    <w:docVar w:name="CheckSum" w:val="ቃቂቁቆ!ቄቇቂቃ!ቄቇቂቃ"/>
    <w:docVar w:name="CLIName" w:val="ቤችቒቻተኂኂቸትቸቴታ!ቤችቒቻተኂኂቸትቸቴታ!ቤችቒቻተኂኂቸትቸቴታ"/>
    <w:docVar w:name="DateTime" w:val="ቀሾቁቈሾቁሿቁሿሯሯቀቅ቉ሿቄሯሷቖቜባሺቀ቉ሿሸ!ቆሾቀቈሾቁሿቁቀሯሯቀቄ቉ቁቂሯሷቖቜባሺቈ቉ሿሸ!ቆሾቀቈሾቁሿቁቀሯሯቀቄ቉ቁቂሯሷቖቜባሺቈ቉ሿሸ"/>
    <w:docVar w:name="DoneBy" w:val="ቢባቫኃተኄትቾኄኁኅ!ቪቤችቒቻተኂኂቸትቸቴታቬሯቍሯቐቘ቟ሯቷተችታቾኅቴኁ!ቪቤችቒቻተኂኂቸትቸቴታቬሯቍሯቐቘ቟ሯቷተችታቾኅቴኁ"/>
    <w:docVar w:name="IPAddress" w:val="ቖቝቑቒቦቛቀቈቃሿ!ቢ቞ቛቒቦቛሿቂቄቂ!ቢ቞ቛቒቦቛሿቂቄቂ"/>
    <w:docVar w:name="Random" w:val="15"/>
  </w:docVars>
  <w:rsids>
    <w:rsidRoot w:val="00A31C56"/>
    <w:rsid w:val="00054E86"/>
    <w:rsid w:val="000C7E90"/>
    <w:rsid w:val="00130FC2"/>
    <w:rsid w:val="00143B2F"/>
    <w:rsid w:val="001C2E68"/>
    <w:rsid w:val="00227D9E"/>
    <w:rsid w:val="00232ECE"/>
    <w:rsid w:val="00255F37"/>
    <w:rsid w:val="002861C6"/>
    <w:rsid w:val="002F5A6E"/>
    <w:rsid w:val="002F5F4E"/>
    <w:rsid w:val="00311443"/>
    <w:rsid w:val="00327ABE"/>
    <w:rsid w:val="003B4E85"/>
    <w:rsid w:val="003C5B2D"/>
    <w:rsid w:val="003E6738"/>
    <w:rsid w:val="004C78CF"/>
    <w:rsid w:val="00524B12"/>
    <w:rsid w:val="00551F26"/>
    <w:rsid w:val="00592BA2"/>
    <w:rsid w:val="005C3615"/>
    <w:rsid w:val="005D496C"/>
    <w:rsid w:val="00641442"/>
    <w:rsid w:val="006B4B3E"/>
    <w:rsid w:val="00724111"/>
    <w:rsid w:val="007C4069"/>
    <w:rsid w:val="007F67DC"/>
    <w:rsid w:val="007F6FE7"/>
    <w:rsid w:val="00810ACA"/>
    <w:rsid w:val="008E2CC2"/>
    <w:rsid w:val="009051A8"/>
    <w:rsid w:val="00920B06"/>
    <w:rsid w:val="009310CB"/>
    <w:rsid w:val="00955AB6"/>
    <w:rsid w:val="0095642C"/>
    <w:rsid w:val="00966B1E"/>
    <w:rsid w:val="00986C25"/>
    <w:rsid w:val="009B2728"/>
    <w:rsid w:val="009C1663"/>
    <w:rsid w:val="009F701D"/>
    <w:rsid w:val="00A26760"/>
    <w:rsid w:val="00A31C56"/>
    <w:rsid w:val="00A33DBF"/>
    <w:rsid w:val="00A72469"/>
    <w:rsid w:val="00AE36F2"/>
    <w:rsid w:val="00C0520D"/>
    <w:rsid w:val="00C42079"/>
    <w:rsid w:val="00C57785"/>
    <w:rsid w:val="00C650B8"/>
    <w:rsid w:val="00C842D2"/>
    <w:rsid w:val="00C93D49"/>
    <w:rsid w:val="00CF2B32"/>
    <w:rsid w:val="00CF5C21"/>
    <w:rsid w:val="00D47060"/>
    <w:rsid w:val="00D74C42"/>
    <w:rsid w:val="00D850C2"/>
    <w:rsid w:val="00E74C70"/>
    <w:rsid w:val="00EA0C7C"/>
    <w:rsid w:val="00F80F6D"/>
    <w:rsid w:val="00F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7A51D"/>
  <w15:docId w15:val="{503A95F3-4E4B-442B-9685-7510FE8F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2052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 Body text"/>
    <w:rsid w:val="00A31C56"/>
    <w:rPr>
      <w:rFonts w:eastAsia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A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469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69"/>
  </w:style>
  <w:style w:type="paragraph" w:styleId="Footer">
    <w:name w:val="footer"/>
    <w:basedOn w:val="Normal"/>
    <w:link w:val="Foot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69"/>
  </w:style>
  <w:style w:type="paragraph" w:styleId="NoSpacing">
    <w:name w:val="No Spacing"/>
    <w:aliases w:val="ST body"/>
    <w:next w:val="Normal"/>
    <w:uiPriority w:val="1"/>
    <w:qFormat/>
    <w:rsid w:val="00986C25"/>
    <w:rPr>
      <w:color w:val="03234B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5A6E"/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A6E"/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5A6E"/>
    <w:pPr>
      <w:spacing w:line="240" w:lineRule="auto"/>
      <w:contextualSpacing/>
    </w:pPr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A6E"/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6E"/>
    <w:pPr>
      <w:numPr>
        <w:ilvl w:val="1"/>
      </w:numPr>
      <w:spacing w:after="160"/>
    </w:pPr>
    <w:rPr>
      <w:rFonts w:asciiTheme="minorHAnsi" w:eastAsiaTheme="minorEastAsia" w:hAnsiTheme="minorHAnsi"/>
      <w:color w:val="03234B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5A6E"/>
    <w:rPr>
      <w:rFonts w:asciiTheme="minorHAnsi" w:eastAsiaTheme="minorEastAsia" w:hAnsiTheme="minorHAnsi"/>
      <w:color w:val="03234B" w:themeColor="text1"/>
      <w:spacing w:val="15"/>
    </w:rPr>
  </w:style>
  <w:style w:type="character" w:styleId="SubtleEmphasis">
    <w:name w:val="Subtle Emphasis"/>
    <w:basedOn w:val="DefaultParagraphFont"/>
    <w:uiPriority w:val="19"/>
    <w:qFormat/>
    <w:rsid w:val="002F5A6E"/>
    <w:rPr>
      <w:i/>
      <w:iCs/>
      <w:color w:val="3CB4E6" w:themeColor="accent3"/>
    </w:rPr>
  </w:style>
  <w:style w:type="character" w:styleId="Emphasis">
    <w:name w:val="Emphasis"/>
    <w:basedOn w:val="DefaultParagraphFont"/>
    <w:uiPriority w:val="20"/>
    <w:qFormat/>
    <w:rsid w:val="002F5A6E"/>
    <w:rPr>
      <w:i/>
      <w:iCs/>
      <w:color w:val="E6007E" w:themeColor="accent2"/>
    </w:rPr>
  </w:style>
  <w:style w:type="character" w:styleId="IntenseEmphasis">
    <w:name w:val="Intense Emphasis"/>
    <w:basedOn w:val="DefaultParagraphFont"/>
    <w:uiPriority w:val="21"/>
    <w:qFormat/>
    <w:rsid w:val="002F5A6E"/>
    <w:rPr>
      <w:i/>
      <w:iCs/>
      <w:color w:val="03234B" w:themeColor="text1"/>
    </w:rPr>
  </w:style>
  <w:style w:type="character" w:styleId="Strong">
    <w:name w:val="Strong"/>
    <w:basedOn w:val="DefaultParagraphFont"/>
    <w:uiPriority w:val="22"/>
    <w:qFormat/>
    <w:rsid w:val="002F5A6E"/>
    <w:rPr>
      <w:b/>
      <w:bCs/>
      <w:color w:val="03234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F5A6E"/>
    <w:pPr>
      <w:spacing w:before="200" w:after="160"/>
      <w:ind w:left="864" w:right="864"/>
      <w:jc w:val="center"/>
    </w:pPr>
    <w:rPr>
      <w:i/>
      <w:iCs/>
      <w:color w:val="3CB4E6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2F5A6E"/>
    <w:rPr>
      <w:i/>
      <w:iCs/>
      <w:color w:val="3CB4E6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6E"/>
    <w:pPr>
      <w:pBdr>
        <w:top w:val="single" w:sz="4" w:space="10" w:color="03234B" w:themeColor="accent1"/>
        <w:bottom w:val="single" w:sz="4" w:space="10" w:color="03234B" w:themeColor="accent1"/>
      </w:pBdr>
      <w:spacing w:before="360" w:after="360"/>
      <w:ind w:left="864" w:right="864"/>
      <w:jc w:val="center"/>
    </w:pPr>
    <w:rPr>
      <w:i/>
      <w:iCs/>
      <w:color w:val="03234B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6E"/>
    <w:rPr>
      <w:i/>
      <w:iCs/>
      <w:color w:val="03234B" w:themeColor="text1"/>
    </w:rPr>
  </w:style>
  <w:style w:type="character" w:styleId="SubtleReference">
    <w:name w:val="Subtle Reference"/>
    <w:basedOn w:val="DefaultParagraphFont"/>
    <w:uiPriority w:val="31"/>
    <w:qFormat/>
    <w:rsid w:val="002F5A6E"/>
    <w:rPr>
      <w:smallCaps/>
      <w:color w:val="3CB4E6" w:themeColor="accent3"/>
    </w:rPr>
  </w:style>
  <w:style w:type="character" w:styleId="IntenseReference">
    <w:name w:val="Intense Reference"/>
    <w:basedOn w:val="DefaultParagraphFont"/>
    <w:uiPriority w:val="32"/>
    <w:qFormat/>
    <w:rsid w:val="002F5A6E"/>
    <w:rPr>
      <w:b/>
      <w:bCs/>
      <w:smallCaps/>
      <w:color w:val="03234B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2F5A6E"/>
    <w:rPr>
      <w:b/>
      <w:bCs/>
      <w:i/>
      <w:iCs/>
      <w:color w:val="03234B" w:themeColor="text1"/>
      <w:spacing w:val="5"/>
    </w:rPr>
  </w:style>
  <w:style w:type="paragraph" w:styleId="ListParagraph">
    <w:name w:val="List Paragraph"/>
    <w:basedOn w:val="Normal"/>
    <w:uiPriority w:val="34"/>
    <w:qFormat/>
    <w:rsid w:val="002F5A6E"/>
    <w:pPr>
      <w:ind w:left="720"/>
      <w:contextualSpacing/>
    </w:pPr>
    <w:rPr>
      <w:color w:val="03234B" w:themeColor="text1"/>
    </w:rPr>
  </w:style>
  <w:style w:type="table" w:styleId="TableGrid">
    <w:name w:val="Table Grid"/>
    <w:basedOn w:val="TableNormal"/>
    <w:uiPriority w:val="59"/>
    <w:rsid w:val="00A31C56"/>
    <w:pPr>
      <w:spacing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T\WD\ST_Template_blank.dotx" TargetMode="External"/></Relationships>
</file>

<file path=word/theme/theme1.xml><?xml version="1.0" encoding="utf-8"?>
<a:theme xmlns:a="http://schemas.openxmlformats.org/drawingml/2006/main" name="Theme1">
  <a:themeElements>
    <a:clrScheme name="STMicroelectronics 2020">
      <a:dk1>
        <a:srgbClr val="03234B"/>
      </a:dk1>
      <a:lt1>
        <a:srgbClr val="FFFFFF"/>
      </a:lt1>
      <a:dk2>
        <a:srgbClr val="464650"/>
      </a:dk2>
      <a:lt2>
        <a:srgbClr val="E8E8E9"/>
      </a:lt2>
      <a:accent1>
        <a:srgbClr val="03234B"/>
      </a:accent1>
      <a:accent2>
        <a:srgbClr val="E6007E"/>
      </a:accent2>
      <a:accent3>
        <a:srgbClr val="3CB4E6"/>
      </a:accent3>
      <a:accent4>
        <a:srgbClr val="FFD200"/>
      </a:accent4>
      <a:accent5>
        <a:srgbClr val="49B170"/>
      </a:accent5>
      <a:accent6>
        <a:srgbClr val="8C0078"/>
      </a:accent6>
      <a:hlink>
        <a:srgbClr val="03234B"/>
      </a:hlink>
      <a:folHlink>
        <a:srgbClr val="03234B"/>
      </a:folHlink>
    </a:clrScheme>
    <a:fontScheme name="STMicroelectronics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11AD5DA37A9458C2962493D7DC14B" ma:contentTypeVersion="13" ma:contentTypeDescription="Create a new document." ma:contentTypeScope="" ma:versionID="f864bb5674d80d70a838dc29a2d66eef">
  <xsd:schema xmlns:xsd="http://www.w3.org/2001/XMLSchema" xmlns:xs="http://www.w3.org/2001/XMLSchema" xmlns:p="http://schemas.microsoft.com/office/2006/metadata/properties" xmlns:ns3="f3053290-03f5-4abd-a502-4193d9a980c9" xmlns:ns4="109e6646-2a17-4c65-a606-79e019c3d0f9" targetNamespace="http://schemas.microsoft.com/office/2006/metadata/properties" ma:root="true" ma:fieldsID="c090818561f5719306ae599b8a0af89b" ns3:_="" ns4:_="">
    <xsd:import namespace="f3053290-03f5-4abd-a502-4193d9a980c9"/>
    <xsd:import namespace="109e6646-2a17-4c65-a606-79e019c3d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53290-03f5-4abd-a502-4193d9a98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e6646-2a17-4c65-a606-79e019c3d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A8462-009A-43C8-AAED-EA2CA8690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53290-03f5-4abd-a502-4193d9a980c9"/>
    <ds:schemaRef ds:uri="109e6646-2a17-4c65-a606-79e019c3d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D5209-D0B1-4A72-BCE4-E0E206E3E1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6CB9E5-1547-4AEC-BB06-4FAE6CD69F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1B65FE-604E-408D-82A1-CCD5C9D7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ST_Template_blank.dotx</Template>
  <TotalTime>8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ST template WORD</vt:lpstr>
      <vt:lpstr/>
    </vt:vector>
  </TitlesOfParts>
  <Company>ST Microelectronics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template WORD</dc:title>
  <dc:creator>Bryan NAM</dc:creator>
  <cp:keywords>STMicroelectronics</cp:keywords>
  <cp:lastModifiedBy>Thomas PEROTTO</cp:lastModifiedBy>
  <cp:revision>8</cp:revision>
  <cp:lastPrinted>2012-03-27T08:13:00Z</cp:lastPrinted>
  <dcterms:created xsi:type="dcterms:W3CDTF">2021-07-19T06:23:00Z</dcterms:created>
  <dcterms:modified xsi:type="dcterms:W3CDTF">2021-07-19T07:22:00Z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0x0101000A211AD5DA37A9458C2962493D7DC14B</vt:lpwstr>
  </property>
  <property fmtid="{D5CDD505-2E9C-101B-9397-08002B2CF9AE}" pid="3" name="TaxKeyword">
    <vt:lpwstr/>
  </property>
  <property fmtid="{D5CDD505-2E9C-101B-9397-08002B2CF9AE}" pid="4" name="Sub Topic">
    <vt:lpwstr>1924;#Brand|7490f855-a292-4b62-a7df-ddc0653ccc7d</vt:lpwstr>
  </property>
  <property fmtid="{D5CDD505-2E9C-101B-9397-08002B2CF9AE}" pid="5" name="Topics">
    <vt:lpwstr>370;#Communications|ade3b626-90ec-4a55-afa8-3dce1f1a774f</vt:lpwstr>
  </property>
  <property fmtid="{D5CDD505-2E9C-101B-9397-08002B2CF9AE}" pid="6" name="DSDocumentType">
    <vt:lpwstr>3704;#Template|7440dd85-48b0-4e78-88b2-15e4cd19a90a</vt:lpwstr>
  </property>
  <property fmtid="{D5CDD505-2E9C-101B-9397-08002B2CF9AE}" pid="7" name="MSIP_Label_cf8c7287-838c-46dd-b281-b1140229e67a_Enabled">
    <vt:lpwstr>true</vt:lpwstr>
  </property>
  <property fmtid="{D5CDD505-2E9C-101B-9397-08002B2CF9AE}" pid="8" name="MSIP_Label_cf8c7287-838c-46dd-b281-b1140229e67a_SetDate">
    <vt:lpwstr>2021-07-19T06:23:50Z</vt:lpwstr>
  </property>
  <property fmtid="{D5CDD505-2E9C-101B-9397-08002B2CF9AE}" pid="9" name="MSIP_Label_cf8c7287-838c-46dd-b281-b1140229e67a_Method">
    <vt:lpwstr>Privileged</vt:lpwstr>
  </property>
  <property fmtid="{D5CDD505-2E9C-101B-9397-08002B2CF9AE}" pid="10" name="MSIP_Label_cf8c7287-838c-46dd-b281-b1140229e67a_Name">
    <vt:lpwstr>cf8c7287-838c-46dd-b281-b1140229e67a</vt:lpwstr>
  </property>
  <property fmtid="{D5CDD505-2E9C-101B-9397-08002B2CF9AE}" pid="11" name="MSIP_Label_cf8c7287-838c-46dd-b281-b1140229e67a_SiteId">
    <vt:lpwstr>75e027c9-20d5-47d5-b82f-77d7cd041e8f</vt:lpwstr>
  </property>
  <property fmtid="{D5CDD505-2E9C-101B-9397-08002B2CF9AE}" pid="12" name="MSIP_Label_cf8c7287-838c-46dd-b281-b1140229e67a_ActionId">
    <vt:lpwstr>3c144300-b004-475f-8c3c-149ad4aed0b9</vt:lpwstr>
  </property>
  <property fmtid="{D5CDD505-2E9C-101B-9397-08002B2CF9AE}" pid="13" name="MSIP_Label_cf8c7287-838c-46dd-b281-b1140229e67a_ContentBits">
    <vt:lpwstr>0</vt:lpwstr>
  </property>
</Properties>
</file>