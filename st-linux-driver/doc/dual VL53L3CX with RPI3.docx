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D041" w14:textId="77777777" w:rsidR="0099653D" w:rsidRDefault="0099653D" w:rsidP="00A71CB8">
      <w:pPr>
        <w:pStyle w:val="Title"/>
        <w:jc w:val="center"/>
        <w:rPr>
          <w:sz w:val="72"/>
        </w:rPr>
      </w:pPr>
    </w:p>
    <w:p w14:paraId="104B20A3" w14:textId="77777777" w:rsidR="0099653D" w:rsidRDefault="0099653D" w:rsidP="00A71CB8">
      <w:pPr>
        <w:pStyle w:val="Title"/>
        <w:jc w:val="center"/>
        <w:rPr>
          <w:sz w:val="72"/>
        </w:rPr>
      </w:pPr>
    </w:p>
    <w:p w14:paraId="2D2FCA95" w14:textId="77777777" w:rsidR="0099653D" w:rsidRDefault="0099653D" w:rsidP="00A71CB8">
      <w:pPr>
        <w:pStyle w:val="Title"/>
        <w:jc w:val="center"/>
        <w:rPr>
          <w:sz w:val="72"/>
        </w:rPr>
      </w:pPr>
    </w:p>
    <w:p w14:paraId="1D7B86E7" w14:textId="77777777" w:rsidR="0099653D" w:rsidRDefault="0099653D" w:rsidP="00A71CB8">
      <w:pPr>
        <w:pStyle w:val="Title"/>
        <w:jc w:val="center"/>
        <w:rPr>
          <w:sz w:val="72"/>
        </w:rPr>
      </w:pPr>
    </w:p>
    <w:p w14:paraId="57E2A1D2" w14:textId="4B1669A2" w:rsidR="00A71CB8" w:rsidRPr="0025697C" w:rsidRDefault="00DC3B3A" w:rsidP="00A71CB8">
      <w:pPr>
        <w:pStyle w:val="Title"/>
        <w:jc w:val="center"/>
        <w:rPr>
          <w:lang w:val="en-US"/>
        </w:rPr>
      </w:pPr>
      <w:r w:rsidRPr="00DC3B3A">
        <w:rPr>
          <w:sz w:val="72"/>
          <w:lang w:val="en-US"/>
        </w:rPr>
        <w:t xml:space="preserve">Dual </w:t>
      </w:r>
      <w:r w:rsidR="00A71CB8" w:rsidRPr="00DC3B3A">
        <w:rPr>
          <w:sz w:val="72"/>
          <w:lang w:val="en-US"/>
        </w:rPr>
        <w:t>VL53L</w:t>
      </w:r>
      <w:r w:rsidR="009A10AE" w:rsidRPr="00DC3B3A">
        <w:rPr>
          <w:sz w:val="72"/>
          <w:lang w:val="en-US"/>
        </w:rPr>
        <w:t>3C</w:t>
      </w:r>
      <w:r w:rsidR="00A71CB8" w:rsidRPr="00DC3B3A">
        <w:rPr>
          <w:sz w:val="72"/>
          <w:lang w:val="en-US"/>
        </w:rPr>
        <w:t xml:space="preserve">X </w:t>
      </w:r>
      <w:r w:rsidR="009A10AE" w:rsidRPr="00DC3B3A">
        <w:rPr>
          <w:sz w:val="72"/>
          <w:lang w:val="en-US"/>
        </w:rPr>
        <w:t>example</w:t>
      </w:r>
      <w:r w:rsidRPr="00DC3B3A">
        <w:rPr>
          <w:sz w:val="72"/>
          <w:lang w:val="en-US"/>
        </w:rPr>
        <w:t xml:space="preserve"> with RPI3</w:t>
      </w:r>
      <w:r w:rsidR="00A71CB8" w:rsidRPr="00DC3B3A">
        <w:rPr>
          <w:lang w:val="en-US"/>
        </w:rPr>
        <w:br/>
      </w:r>
      <w:r w:rsidR="00A71CB8" w:rsidRPr="00DC3B3A">
        <w:rPr>
          <w:lang w:val="en-US"/>
        </w:rPr>
        <w:br/>
      </w:r>
      <w:r w:rsidR="00A71CB8" w:rsidRPr="0025697C">
        <w:rPr>
          <w:lang w:val="en-US"/>
        </w:rPr>
        <w:br/>
      </w:r>
    </w:p>
    <w:p w14:paraId="2C66E2E9" w14:textId="4879F48F" w:rsidR="00A71CB8" w:rsidRPr="00A71CB8" w:rsidRDefault="00A71CB8" w:rsidP="00A71CB8">
      <w:pPr>
        <w:pStyle w:val="Title"/>
        <w:jc w:val="center"/>
        <w:rPr>
          <w:lang w:val="en-US"/>
        </w:rPr>
      </w:pPr>
      <w:r w:rsidRPr="00A71CB8">
        <w:rPr>
          <w:lang w:val="en-US"/>
        </w:rPr>
        <w:t xml:space="preserve">Wiring example with </w:t>
      </w:r>
      <w:r w:rsidR="00DC3B3A">
        <w:rPr>
          <w:lang w:val="en-US"/>
        </w:rPr>
        <w:t xml:space="preserve">two </w:t>
      </w:r>
      <w:r w:rsidRPr="00A71CB8">
        <w:rPr>
          <w:lang w:val="en-US"/>
        </w:rPr>
        <w:t>VL53L</w:t>
      </w:r>
      <w:r w:rsidR="009A10AE">
        <w:rPr>
          <w:lang w:val="en-US"/>
        </w:rPr>
        <w:t>3C</w:t>
      </w:r>
      <w:r w:rsidRPr="00A71CB8">
        <w:rPr>
          <w:lang w:val="en-US"/>
        </w:rPr>
        <w:t>X satellite</w:t>
      </w:r>
      <w:r w:rsidR="00DC3B3A">
        <w:rPr>
          <w:lang w:val="en-US"/>
        </w:rPr>
        <w:t>s</w:t>
      </w:r>
      <w:r w:rsidRPr="00A71CB8">
        <w:rPr>
          <w:lang w:val="en-US"/>
        </w:rPr>
        <w:t xml:space="preserve"> on Raspberry Pi3 board</w:t>
      </w:r>
    </w:p>
    <w:p w14:paraId="021BD486" w14:textId="77777777" w:rsidR="00A71CB8" w:rsidRPr="00A71CB8" w:rsidRDefault="00A71CB8" w:rsidP="00A71CB8">
      <w:pPr>
        <w:rPr>
          <w:lang w:val="en-US"/>
        </w:rPr>
      </w:pPr>
    </w:p>
    <w:p w14:paraId="00B4BDEC" w14:textId="77777777" w:rsidR="00A71CB8" w:rsidRDefault="00A71CB8">
      <w:pPr>
        <w:rPr>
          <w:sz w:val="18"/>
          <w:lang w:val="en-US"/>
        </w:rPr>
      </w:pPr>
      <w:r w:rsidRPr="0025697C">
        <w:rPr>
          <w:lang w:val="en-US"/>
        </w:rPr>
        <w:br w:type="page"/>
      </w:r>
    </w:p>
    <w:p w14:paraId="6E64E0C4" w14:textId="0EB41E6C" w:rsidR="00C6085A" w:rsidRDefault="00C6085A" w:rsidP="00C501F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This example relies on vl53lx linux driver built </w:t>
      </w:r>
      <w:r w:rsidR="00994CAC">
        <w:rPr>
          <w:lang w:val="en-US"/>
        </w:rPr>
        <w:t xml:space="preserve">for raspberry pi 3b+ </w:t>
      </w:r>
      <w:r>
        <w:rPr>
          <w:lang w:val="en-US"/>
        </w:rPr>
        <w:t>and uses a device tree overlay.</w:t>
      </w:r>
    </w:p>
    <w:p w14:paraId="60CF4371" w14:textId="425A492D" w:rsidR="00C6085A" w:rsidRDefault="00C6085A" w:rsidP="00C6085A">
      <w:pPr>
        <w:rPr>
          <w:lang w:val="en-US"/>
        </w:rPr>
      </w:pPr>
    </w:p>
    <w:p w14:paraId="0C0D09F3" w14:textId="77777777" w:rsidR="002B1B27" w:rsidRDefault="00C6085A" w:rsidP="002B1B27">
      <w:pPr>
        <w:pStyle w:val="Heading1"/>
        <w:rPr>
          <w:lang w:val="en-US"/>
        </w:rPr>
      </w:pPr>
      <w:r w:rsidRPr="009E69F2">
        <w:rPr>
          <w:lang w:val="en-US"/>
        </w:rPr>
        <w:t>Device tree overlay</w:t>
      </w:r>
    </w:p>
    <w:p w14:paraId="1CB616E5" w14:textId="51783819" w:rsidR="00C6085A" w:rsidRPr="009E69F2" w:rsidRDefault="007A7CCB" w:rsidP="00C6085A">
      <w:pPr>
        <w:rPr>
          <w:lang w:val="en-US"/>
        </w:rPr>
      </w:pPr>
      <w:r>
        <w:rPr>
          <w:lang w:val="en-US"/>
        </w:rPr>
        <w:br/>
        <w:t>Important note: As 0x29 is the default built-in i2c address the last device listed in the device tree must be set with 0x29 in order to properly set the other device new address.</w:t>
      </w:r>
    </w:p>
    <w:p w14:paraId="368AA2B5" w14:textId="2796A863" w:rsidR="007A7CCB" w:rsidRDefault="007A7CCB" w:rsidP="007A7CCB">
      <w:pPr>
        <w:rPr>
          <w:lang w:val="en-US"/>
        </w:rPr>
      </w:pPr>
      <w:r>
        <w:rPr>
          <w:lang w:val="en-US"/>
        </w:rPr>
        <w:t>There is no “power enable” pin set in this example, we choose to connect satellites power supply on the raspberry 3.3V outputs.</w:t>
      </w:r>
    </w:p>
    <w:p w14:paraId="7D9C737F" w14:textId="62C8710B" w:rsidR="007A7CCB" w:rsidRDefault="007A7CCB" w:rsidP="007A7CCB">
      <w:pPr>
        <w:rPr>
          <w:lang w:val="en-US"/>
        </w:rPr>
      </w:pPr>
    </w:p>
    <w:p w14:paraId="3EA5911B" w14:textId="1F13C1F5" w:rsidR="005F4255" w:rsidRDefault="005F4255" w:rsidP="007A7CCB">
      <w:pPr>
        <w:rPr>
          <w:lang w:val="en-US"/>
        </w:rPr>
      </w:pPr>
      <w:r>
        <w:rPr>
          <w:lang w:val="en-US"/>
        </w:rPr>
        <w:t>Content of duallx.dts file used in the example</w:t>
      </w:r>
    </w:p>
    <w:p w14:paraId="6BE69F08" w14:textId="7BCE5B1F" w:rsidR="007A7CCB" w:rsidRPr="00B47056" w:rsidRDefault="007A7CCB" w:rsidP="007A7CCB">
      <w:pPr>
        <w:rPr>
          <w:rFonts w:ascii="Consolas" w:hAnsi="Consolas"/>
          <w:sz w:val="20"/>
          <w:szCs w:val="20"/>
        </w:rPr>
      </w:pPr>
      <w:r w:rsidRPr="00B47056">
        <w:rPr>
          <w:rFonts w:ascii="Consolas" w:hAnsi="Consolas"/>
          <w:sz w:val="20"/>
          <w:szCs w:val="20"/>
        </w:rPr>
        <w:t>/dts-v1/;</w:t>
      </w:r>
    </w:p>
    <w:p w14:paraId="096FDD3C" w14:textId="77777777" w:rsidR="007A7CCB" w:rsidRPr="00B47056" w:rsidRDefault="007A7CCB" w:rsidP="007A7CCB">
      <w:pPr>
        <w:rPr>
          <w:rFonts w:ascii="Consolas" w:hAnsi="Consolas"/>
          <w:sz w:val="20"/>
          <w:szCs w:val="20"/>
        </w:rPr>
      </w:pPr>
    </w:p>
    <w:p w14:paraId="23870CDB" w14:textId="77777777" w:rsidR="007A7CCB" w:rsidRPr="005F4255" w:rsidRDefault="007A7CCB" w:rsidP="007A7CCB">
      <w:pPr>
        <w:rPr>
          <w:rFonts w:ascii="Consolas" w:hAnsi="Consolas"/>
          <w:sz w:val="20"/>
          <w:szCs w:val="20"/>
        </w:rPr>
      </w:pPr>
      <w:r w:rsidRPr="005F4255">
        <w:rPr>
          <w:rFonts w:ascii="Consolas" w:hAnsi="Consolas"/>
          <w:sz w:val="20"/>
          <w:szCs w:val="20"/>
        </w:rPr>
        <w:t>/ {</w:t>
      </w:r>
    </w:p>
    <w:p w14:paraId="0F050108" w14:textId="77777777" w:rsidR="007A7CCB" w:rsidRPr="005F4255" w:rsidRDefault="007A7CCB" w:rsidP="007A7CCB">
      <w:pPr>
        <w:rPr>
          <w:rFonts w:ascii="Consolas" w:hAnsi="Consolas"/>
          <w:sz w:val="20"/>
          <w:szCs w:val="20"/>
        </w:rPr>
      </w:pPr>
      <w:r w:rsidRPr="005F4255">
        <w:rPr>
          <w:rFonts w:ascii="Consolas" w:hAnsi="Consolas"/>
          <w:sz w:val="20"/>
          <w:szCs w:val="20"/>
        </w:rPr>
        <w:tab/>
        <w:t>compatible = "brcm,bcm2708";</w:t>
      </w:r>
    </w:p>
    <w:p w14:paraId="4E0550B8" w14:textId="77777777" w:rsidR="007A7CCB" w:rsidRPr="005F4255" w:rsidRDefault="007A7CCB" w:rsidP="007A7CCB">
      <w:pPr>
        <w:rPr>
          <w:rFonts w:ascii="Consolas" w:hAnsi="Consolas"/>
          <w:sz w:val="20"/>
          <w:szCs w:val="20"/>
        </w:rPr>
      </w:pPr>
    </w:p>
    <w:p w14:paraId="3CF68141" w14:textId="77777777" w:rsidR="007A7CCB" w:rsidRPr="005F4255" w:rsidRDefault="007A7CCB" w:rsidP="007A7CCB">
      <w:pPr>
        <w:rPr>
          <w:rFonts w:ascii="Consolas" w:hAnsi="Consolas"/>
          <w:sz w:val="20"/>
          <w:szCs w:val="20"/>
        </w:rPr>
      </w:pPr>
      <w:r w:rsidRPr="005F4255">
        <w:rPr>
          <w:rFonts w:ascii="Consolas" w:hAnsi="Consolas"/>
          <w:sz w:val="20"/>
          <w:szCs w:val="20"/>
        </w:rPr>
        <w:tab/>
        <w:t>fragment@0 {</w:t>
      </w:r>
    </w:p>
    <w:p w14:paraId="57C96F5B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</w:rPr>
        <w:tab/>
      </w:r>
      <w:r w:rsidRPr="005F4255">
        <w:rPr>
          <w:rFonts w:ascii="Consolas" w:hAnsi="Consolas"/>
          <w:sz w:val="20"/>
          <w:szCs w:val="20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>target = &lt;0xdeadbeef&gt;;</w:t>
      </w:r>
    </w:p>
    <w:p w14:paraId="65C1E09B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</w:p>
    <w:p w14:paraId="59D27F63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__overlay__ {</w:t>
      </w:r>
    </w:p>
    <w:p w14:paraId="7B6DD413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#address-cells = &lt;0x01&gt;;</w:t>
      </w:r>
    </w:p>
    <w:p w14:paraId="3F6DD84F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#size-cells = &lt;0x00&gt;;</w:t>
      </w:r>
    </w:p>
    <w:p w14:paraId="74102ED4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</w:p>
    <w:p w14:paraId="2BE17CF1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stmvl53lx@30 {</w:t>
      </w:r>
    </w:p>
    <w:p w14:paraId="04830232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compatible = "st,stmvl53lx";</w:t>
      </w:r>
    </w:p>
    <w:p w14:paraId="30F7E712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reg = &lt;0x30&gt;;</w:t>
      </w:r>
    </w:p>
    <w:p w14:paraId="31686C24" w14:textId="52B13AD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xsdn-gpio = &lt;</w:t>
      </w:r>
      <w:r w:rsidR="00B47056">
        <w:rPr>
          <w:rFonts w:ascii="Consolas" w:hAnsi="Consolas"/>
          <w:sz w:val="20"/>
          <w:szCs w:val="20"/>
          <w:lang w:val="en-US"/>
        </w:rPr>
        <w:t>2</w:t>
      </w:r>
      <w:r w:rsidRPr="005F4255">
        <w:rPr>
          <w:rFonts w:ascii="Consolas" w:hAnsi="Consolas"/>
          <w:sz w:val="20"/>
          <w:szCs w:val="20"/>
          <w:lang w:val="en-US"/>
        </w:rPr>
        <w:t>7&gt;;</w:t>
      </w:r>
    </w:p>
    <w:p w14:paraId="0E096950" w14:textId="22435E0A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intr-gpio = &lt;</w:t>
      </w:r>
      <w:r w:rsidR="00B47056">
        <w:rPr>
          <w:rFonts w:ascii="Consolas" w:hAnsi="Consolas"/>
          <w:sz w:val="20"/>
          <w:szCs w:val="20"/>
          <w:lang w:val="en-US"/>
        </w:rPr>
        <w:t>1</w:t>
      </w:r>
      <w:r w:rsidRPr="005F4255">
        <w:rPr>
          <w:rFonts w:ascii="Consolas" w:hAnsi="Consolas"/>
          <w:sz w:val="20"/>
          <w:szCs w:val="20"/>
          <w:lang w:val="en-US"/>
        </w:rPr>
        <w:t>7&gt;;</w:t>
      </w:r>
    </w:p>
    <w:p w14:paraId="1A19D970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boot-reg = &lt;0x29&gt;;</w:t>
      </w:r>
    </w:p>
    <w:p w14:paraId="6CB75A14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};</w:t>
      </w:r>
    </w:p>
    <w:p w14:paraId="51079A8A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</w:p>
    <w:p w14:paraId="2BC081EA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stmvl53lx@29 {</w:t>
      </w:r>
    </w:p>
    <w:p w14:paraId="1344C96C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compatible = "st,stmvl53lx";</w:t>
      </w:r>
    </w:p>
    <w:p w14:paraId="50EFFECA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reg = &lt;0x29&gt;;</w:t>
      </w:r>
    </w:p>
    <w:p w14:paraId="220E5AF5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xsdn-gpio = &lt;19&gt;;</w:t>
      </w:r>
    </w:p>
    <w:p w14:paraId="1BC43F19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intr-gpio = &lt;16&gt;;</w:t>
      </w:r>
    </w:p>
    <w:p w14:paraId="52B5709B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boot-reg = &lt;0x29&gt;;</w:t>
      </w:r>
    </w:p>
    <w:p w14:paraId="15ADD1F0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};</w:t>
      </w:r>
    </w:p>
    <w:p w14:paraId="485B9FAE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};</w:t>
      </w:r>
    </w:p>
    <w:p w14:paraId="7E09B897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  <w:t>};</w:t>
      </w:r>
    </w:p>
    <w:p w14:paraId="55FB65A6" w14:textId="77777777" w:rsidR="007A7CCB" w:rsidRPr="005F4255" w:rsidRDefault="007A7CCB" w:rsidP="007A7CCB">
      <w:pPr>
        <w:rPr>
          <w:rFonts w:ascii="Consolas" w:hAnsi="Consolas"/>
          <w:b/>
          <w:bCs/>
          <w:color w:val="FF0000"/>
          <w:sz w:val="20"/>
          <w:szCs w:val="20"/>
          <w:lang w:val="en-US"/>
        </w:rPr>
      </w:pPr>
    </w:p>
    <w:p w14:paraId="2877879E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  <w:t>__fixups__ {</w:t>
      </w:r>
    </w:p>
    <w:p w14:paraId="0C9A8AF9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</w:r>
      <w:r w:rsidRPr="005F4255">
        <w:rPr>
          <w:rFonts w:ascii="Consolas" w:hAnsi="Consolas"/>
          <w:sz w:val="20"/>
          <w:szCs w:val="20"/>
          <w:lang w:val="en-US"/>
        </w:rPr>
        <w:tab/>
        <w:t>i2c1 = "/fragment@0:target:0";</w:t>
      </w:r>
    </w:p>
    <w:p w14:paraId="1FD22C61" w14:textId="77777777" w:rsidR="007A7CCB" w:rsidRPr="005F4255" w:rsidRDefault="007A7CCB" w:rsidP="007A7CCB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ab/>
        <w:t>};</w:t>
      </w:r>
    </w:p>
    <w:p w14:paraId="47A265BA" w14:textId="416DA23D" w:rsidR="00C6085A" w:rsidRDefault="007A7CCB" w:rsidP="00C6085A">
      <w:pPr>
        <w:rPr>
          <w:rFonts w:ascii="Consolas" w:hAnsi="Consolas"/>
          <w:sz w:val="20"/>
          <w:szCs w:val="20"/>
          <w:lang w:val="en-US"/>
        </w:rPr>
      </w:pPr>
      <w:r w:rsidRPr="005F4255">
        <w:rPr>
          <w:rFonts w:ascii="Consolas" w:hAnsi="Consolas"/>
          <w:sz w:val="20"/>
          <w:szCs w:val="20"/>
          <w:lang w:val="en-US"/>
        </w:rPr>
        <w:t>};</w:t>
      </w:r>
    </w:p>
    <w:p w14:paraId="30E6C4C7" w14:textId="362723E1" w:rsidR="00C501F4" w:rsidRPr="009E69F2" w:rsidRDefault="00C501F4" w:rsidP="00860A1A">
      <w:pPr>
        <w:pStyle w:val="Heading1"/>
        <w:rPr>
          <w:lang w:val="en-US"/>
        </w:rPr>
      </w:pPr>
      <w:r w:rsidRPr="009E69F2">
        <w:rPr>
          <w:lang w:val="en-US"/>
        </w:rPr>
        <w:lastRenderedPageBreak/>
        <w:t>VL53L</w:t>
      </w:r>
      <w:r w:rsidR="009A10AE" w:rsidRPr="009E69F2">
        <w:rPr>
          <w:lang w:val="en-US"/>
        </w:rPr>
        <w:t>3C</w:t>
      </w:r>
      <w:r w:rsidRPr="009E69F2">
        <w:rPr>
          <w:lang w:val="en-US"/>
        </w:rPr>
        <w:t>X satellite</w:t>
      </w:r>
      <w:r w:rsidR="00C6085A" w:rsidRPr="009E69F2">
        <w:rPr>
          <w:lang w:val="en-US"/>
        </w:rPr>
        <w:t>s</w:t>
      </w:r>
      <w:r w:rsidRPr="009E69F2">
        <w:rPr>
          <w:lang w:val="en-US"/>
        </w:rPr>
        <w:t xml:space="preserve"> connection on raspberry Pi3</w:t>
      </w:r>
    </w:p>
    <w:p w14:paraId="2017E00E" w14:textId="77777777" w:rsidR="00C501F4" w:rsidRPr="009E69F2" w:rsidRDefault="00C501F4" w:rsidP="00C501F4">
      <w:pPr>
        <w:rPr>
          <w:lang w:val="en-US"/>
        </w:rPr>
      </w:pPr>
    </w:p>
    <w:p w14:paraId="030B222B" w14:textId="1EF7BB49" w:rsidR="009E69F2" w:rsidRDefault="007865DF">
      <w:pPr>
        <w:rPr>
          <w:lang w:val="en-US"/>
        </w:rPr>
      </w:pPr>
      <w:r w:rsidRPr="007865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6CF757" wp14:editId="74A3CDD4">
                <wp:simplePos x="0" y="0"/>
                <wp:positionH relativeFrom="margin">
                  <wp:align>left</wp:align>
                </wp:positionH>
                <wp:positionV relativeFrom="paragraph">
                  <wp:posOffset>5163820</wp:posOffset>
                </wp:positionV>
                <wp:extent cx="6819901" cy="1786255"/>
                <wp:effectExtent l="0" t="0" r="0" b="0"/>
                <wp:wrapNone/>
                <wp:docPr id="45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1" cy="1786255"/>
                          <a:chOff x="0" y="0"/>
                          <a:chExt cx="6819901" cy="1786758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922" y="1"/>
                            <a:ext cx="1447800" cy="15144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8907" y="0"/>
                            <a:ext cx="1447800" cy="15144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Straight Arrow Connector 48"/>
                        <wps:cNvCnPr/>
                        <wps:spPr>
                          <a:xfrm flipH="1">
                            <a:off x="679508" y="318153"/>
                            <a:ext cx="637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689295" y="562832"/>
                            <a:ext cx="637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690693" y="807511"/>
                            <a:ext cx="637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>
                            <a:off x="3888298" y="318153"/>
                            <a:ext cx="637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H="1">
                            <a:off x="3881307" y="562832"/>
                            <a:ext cx="637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3882705" y="815900"/>
                            <a:ext cx="637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Box 38"/>
                        <wps:cNvSpPr txBox="1"/>
                        <wps:spPr>
                          <a:xfrm>
                            <a:off x="136637" y="163455"/>
                            <a:ext cx="1149350" cy="2763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48355A" w14:textId="77777777" w:rsidR="007865DF" w:rsidRDefault="007865DF" w:rsidP="007865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</w:rPr>
                                <w:t>5 (SCL)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5" name="TextBox 47"/>
                        <wps:cNvSpPr txBox="1"/>
                        <wps:spPr>
                          <a:xfrm>
                            <a:off x="136637" y="408077"/>
                            <a:ext cx="882650" cy="2763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339F06" w14:textId="77777777" w:rsidR="007865DF" w:rsidRDefault="007865DF" w:rsidP="007865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</w:rPr>
                                <w:t>3 (SDA)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6" name="TextBox 48"/>
                        <wps:cNvSpPr txBox="1"/>
                        <wps:spPr>
                          <a:xfrm>
                            <a:off x="0" y="652698"/>
                            <a:ext cx="895350" cy="2763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68A782" w14:textId="77777777" w:rsidR="007865DF" w:rsidRDefault="007865DF" w:rsidP="007865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</w:rPr>
                                <w:t xml:space="preserve">  9 (GND)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TextBox 49"/>
                        <wps:cNvSpPr txBox="1"/>
                        <wps:spPr>
                          <a:xfrm>
                            <a:off x="3314861" y="168384"/>
                            <a:ext cx="819150" cy="2763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F0981" w14:textId="77777777" w:rsidR="007865DF" w:rsidRDefault="007865DF" w:rsidP="007865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</w:rPr>
                                <w:t>5 (SCL)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8" name="TextBox 50"/>
                        <wps:cNvSpPr txBox="1"/>
                        <wps:spPr>
                          <a:xfrm>
                            <a:off x="3295811" y="426248"/>
                            <a:ext cx="735330" cy="2763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4C8D8E" w14:textId="77777777" w:rsidR="007865DF" w:rsidRDefault="007865DF" w:rsidP="007865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</w:rPr>
                                <w:t>3 (SDA)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9" name="TextBox 51"/>
                        <wps:cNvSpPr txBox="1"/>
                        <wps:spPr>
                          <a:xfrm>
                            <a:off x="3121073" y="670870"/>
                            <a:ext cx="974725" cy="2763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DF4571" w14:textId="77777777" w:rsidR="007865DF" w:rsidRDefault="007865DF" w:rsidP="007865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</w:rPr>
                                <w:t xml:space="preserve">  25 (GND)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Box 40"/>
                        <wps:cNvSpPr txBox="1"/>
                        <wps:spPr>
                          <a:xfrm>
                            <a:off x="773955" y="1423945"/>
                            <a:ext cx="162052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77FD7A" w14:textId="77777777" w:rsidR="007865DF" w:rsidRPr="007865DF" w:rsidRDefault="007865DF" w:rsidP="007865DF">
                              <w:r w:rsidRPr="007865DF"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vl53l3cx @0x29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1" name="TextBox 54"/>
                        <wps:cNvSpPr txBox="1"/>
                        <wps:spPr>
                          <a:xfrm>
                            <a:off x="3964307" y="1426713"/>
                            <a:ext cx="162052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443439" w14:textId="77777777" w:rsidR="007865DF" w:rsidRPr="007865DF" w:rsidRDefault="007865DF" w:rsidP="007865DF">
                              <w:r w:rsidRPr="007865DF"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vl53l3cx @0x30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1803633" y="301993"/>
                            <a:ext cx="623599" cy="16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1813420" y="563450"/>
                            <a:ext cx="623599" cy="16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1823207" y="816518"/>
                            <a:ext cx="623599" cy="16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5009629" y="303391"/>
                            <a:ext cx="623599" cy="16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5019416" y="564848"/>
                            <a:ext cx="623599" cy="16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5029203" y="817916"/>
                            <a:ext cx="623599" cy="16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Box 62"/>
                        <wps:cNvSpPr txBox="1"/>
                        <wps:spPr>
                          <a:xfrm>
                            <a:off x="2345755" y="183068"/>
                            <a:ext cx="1045549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942EC6" w14:textId="77777777" w:rsidR="007865DF" w:rsidRDefault="007865DF" w:rsidP="007865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</w:rPr>
                                <w:t>36 (GPIO16)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9" name="TextBox 63"/>
                        <wps:cNvSpPr txBox="1"/>
                        <wps:spPr>
                          <a:xfrm>
                            <a:off x="2346908" y="427628"/>
                            <a:ext cx="1234440" cy="2763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D32104" w14:textId="77777777" w:rsidR="007865DF" w:rsidRDefault="007865DF" w:rsidP="007865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</w:rPr>
                                <w:t>35 (GPIO19)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TextBox 64"/>
                        <wps:cNvSpPr txBox="1"/>
                        <wps:spPr>
                          <a:xfrm>
                            <a:off x="2348552" y="689204"/>
                            <a:ext cx="718972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A69468" w14:textId="77777777" w:rsidR="007865DF" w:rsidRDefault="007865DF" w:rsidP="007865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</w:rPr>
                                <w:t>1 (3.3V)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TextBox 65"/>
                        <wps:cNvSpPr txBox="1"/>
                        <wps:spPr>
                          <a:xfrm>
                            <a:off x="5568529" y="167688"/>
                            <a:ext cx="1045549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984096" w14:textId="77777777" w:rsidR="007865DF" w:rsidRDefault="007865DF" w:rsidP="007865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</w:rPr>
                                <w:t>11 (GPIO17)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Box 66"/>
                        <wps:cNvSpPr txBox="1"/>
                        <wps:spPr>
                          <a:xfrm>
                            <a:off x="5568951" y="420521"/>
                            <a:ext cx="1250950" cy="2763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F27610" w14:textId="77777777" w:rsidR="007865DF" w:rsidRDefault="007865DF" w:rsidP="007865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</w:rPr>
                                <w:t>13 (GPIO27)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3" name="TextBox 67"/>
                        <wps:cNvSpPr txBox="1"/>
                        <wps:spPr>
                          <a:xfrm>
                            <a:off x="5571325" y="682213"/>
                            <a:ext cx="832825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A806CC" w14:textId="77777777" w:rsidR="007865DF" w:rsidRDefault="007865DF" w:rsidP="007865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/>
                                  <w:color w:val="000000" w:themeColor="text1"/>
                                  <w:kern w:val="24"/>
                                </w:rPr>
                                <w:t>17 (3.3V)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6CF757" id="Group 53" o:spid="_x0000_s1026" style="position:absolute;margin-left:0;margin-top:406.6pt;width:537pt;height:140.65pt;z-index:251659264;mso-position-horizontal:left;mso-position-horizontal-relative:margin;mso-width-relative:margin" coordsize="68199,17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8689;width:14478;height:15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">
                  <v:imagedata r:id="rId12" o:title=""/>
                </v:shape>
                <v:shape id="Picture 47" o:spid="_x0000_s1028" type="#_x0000_t75" style="position:absolute;left:40689;width:14478;height:15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">
                  <v:imagedata r:id="rId12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8" o:spid="_x0000_s1029" type="#_x0000_t32" style="position:absolute;left:6795;top:3181;width:63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" strokecolor="#2ca3d9 [3044]">
                  <v:stroke endarrow="block"/>
                </v:shape>
                <v:shape id="Straight Arrow Connector 49" o:spid="_x0000_s1030" type="#_x0000_t32" style="position:absolute;left:6892;top:5628;width:63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2ca3d9 [3044]">
                  <v:stroke endarrow="block"/>
                </v:shape>
                <v:shape id="Straight Arrow Connector 50" o:spid="_x0000_s1031" type="#_x0000_t32" style="position:absolute;left:6906;top:8075;width:63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" strokecolor="#2ca3d9 [3044]">
                  <v:stroke endarrow="block"/>
                </v:shape>
                <v:shape id="Straight Arrow Connector 51" o:spid="_x0000_s1032" type="#_x0000_t32" style="position:absolute;left:38882;top:3181;width:63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" strokecolor="#2ca3d9 [3044]">
                  <v:stroke endarrow="block"/>
                </v:shape>
                <v:shape id="Straight Arrow Connector 52" o:spid="_x0000_s1033" type="#_x0000_t32" style="position:absolute;left:38813;top:5628;width:63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" strokecolor="#2ca3d9 [3044]">
                  <v:stroke endarrow="block"/>
                </v:shape>
                <v:shape id="Straight Arrow Connector 53" o:spid="_x0000_s1034" type="#_x0000_t32" style="position:absolute;left:38827;top:8159;width:63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sz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rmM7h9ST9Arv4BAAD//wMAUEsBAi0AFAAGAAgAAAAhANvh9svuAAAAhQEAABMAAAAAAAAAAAAA&#10;AAAAAAAAAFtDb250ZW50X1R5cGVzXS54bWxQSwECLQAUAAYACAAAACEAWvQsW78AAAAVAQAACwAA&#10;AAAAAAAAAAAAAAAfAQAAX3JlbHMvLnJlbHNQSwECLQAUAAYACAAAACEA2ZYbM8MAAADbAAAADwAA&#10;AAAAAAAAAAAAAAAHAgAAZHJzL2Rvd25yZXYueG1sUEsFBgAAAAADAAMAtwAAAPcCAAAAAA==&#10;" strokecolor="#2ca3d9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8" o:spid="_x0000_s1035" type="#_x0000_t202" style="position:absolute;left:1366;top:1634;width:1149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4D48355A" w14:textId="77777777" w:rsidR="007865DF" w:rsidRDefault="007865DF" w:rsidP="007865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/>
                            <w:color w:val="000000" w:themeColor="text1"/>
                            <w:kern w:val="24"/>
                          </w:rPr>
                          <w:t>5 (SCL)</w:t>
                        </w:r>
                      </w:p>
                    </w:txbxContent>
                  </v:textbox>
                </v:shape>
                <v:shape id="TextBox 47" o:spid="_x0000_s1036" type="#_x0000_t202" style="position:absolute;left:1366;top:4080;width:882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<v:textbox style="mso-fit-shape-to-text:t">
                    <w:txbxContent>
                      <w:p w14:paraId="66339F06" w14:textId="77777777" w:rsidR="007865DF" w:rsidRDefault="007865DF" w:rsidP="007865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/>
                            <w:color w:val="000000" w:themeColor="text1"/>
                            <w:kern w:val="24"/>
                          </w:rPr>
                          <w:t>3 (SDA)</w:t>
                        </w:r>
                      </w:p>
                    </w:txbxContent>
                  </v:textbox>
                </v:shape>
                <v:shape id="TextBox 48" o:spid="_x0000_s1037" type="#_x0000_t202" style="position:absolute;top:6526;width:8953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<v:textbox style="mso-fit-shape-to-text:t">
                    <w:txbxContent>
                      <w:p w14:paraId="6568A782" w14:textId="77777777" w:rsidR="007865DF" w:rsidRDefault="007865DF" w:rsidP="007865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/>
                            <w:color w:val="000000" w:themeColor="text1"/>
                            <w:kern w:val="24"/>
                          </w:rPr>
                          <w:t xml:space="preserve">  9 (GND)</w:t>
                        </w:r>
                      </w:p>
                    </w:txbxContent>
                  </v:textbox>
                </v:shape>
                <v:shape id="TextBox 49" o:spid="_x0000_s1038" type="#_x0000_t202" style="position:absolute;left:33148;top:1683;width:819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<v:textbox style="mso-fit-shape-to-text:t">
                    <w:txbxContent>
                      <w:p w14:paraId="7AEF0981" w14:textId="77777777" w:rsidR="007865DF" w:rsidRDefault="007865DF" w:rsidP="007865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/>
                            <w:color w:val="000000" w:themeColor="text1"/>
                            <w:kern w:val="24"/>
                          </w:rPr>
                          <w:t>5 (SCL)</w:t>
                        </w:r>
                      </w:p>
                    </w:txbxContent>
                  </v:textbox>
                </v:shape>
                <v:shape id="TextBox 50" o:spid="_x0000_s1039" type="#_x0000_t202" style="position:absolute;left:32958;top:4262;width:735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<v:textbox style="mso-fit-shape-to-text:t">
                    <w:txbxContent>
                      <w:p w14:paraId="3F4C8D8E" w14:textId="77777777" w:rsidR="007865DF" w:rsidRDefault="007865DF" w:rsidP="007865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/>
                            <w:color w:val="000000" w:themeColor="text1"/>
                            <w:kern w:val="24"/>
                          </w:rPr>
                          <w:t>3 (SDA)</w:t>
                        </w:r>
                      </w:p>
                    </w:txbxContent>
                  </v:textbox>
                </v:shape>
                <v:shape id="TextBox 51" o:spid="_x0000_s1040" type="#_x0000_t202" style="position:absolute;left:31210;top:6708;width:9747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<v:textbox style="mso-fit-shape-to-text:t">
                    <w:txbxContent>
                      <w:p w14:paraId="76DF4571" w14:textId="77777777" w:rsidR="007865DF" w:rsidRDefault="007865DF" w:rsidP="007865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/>
                            <w:color w:val="000000" w:themeColor="text1"/>
                            <w:kern w:val="24"/>
                          </w:rPr>
                          <w:t xml:space="preserve">  25 (GND)</w:t>
                        </w:r>
                      </w:p>
                    </w:txbxContent>
                  </v:textbox>
                </v:shape>
                <v:shape id="TextBox 40" o:spid="_x0000_s1041" type="#_x0000_t202" style="position:absolute;left:7739;top:14239;width:16205;height:3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mm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7g+fok/QO7+AAAA//8DAFBLAQItABQABgAIAAAAIQDb4fbL7gAAAIUBAAATAAAAAAAAAAAAAAAA&#10;AAAAAABbQ29udGVudF9UeXBlc10ueG1sUEsBAi0AFAAGAAgAAAAhAFr0LFu/AAAAFQEAAAsAAAAA&#10;AAAAAAAAAAAAHwEAAF9yZWxzLy5yZWxzUEsBAi0AFAAGAAgAAAAhAFlGiabBAAAA2wAAAA8AAAAA&#10;AAAAAAAAAAAABwIAAGRycy9kb3ducmV2LnhtbFBLBQYAAAAAAwADALcAAAD1AgAAAAA=&#10;" filled="f" stroked="f">
                  <v:textbox style="mso-fit-shape-to-text:t">
                    <w:txbxContent>
                      <w:p w14:paraId="6E77FD7A" w14:textId="77777777" w:rsidR="007865DF" w:rsidRPr="007865DF" w:rsidRDefault="007865DF" w:rsidP="007865DF">
                        <w:r w:rsidRPr="007865DF">
                          <w:rPr>
                            <w:rFonts w:asciiTheme="minorHAns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vl53l3cx @0x29</w:t>
                        </w:r>
                      </w:p>
                    </w:txbxContent>
                  </v:textbox>
                </v:shape>
                <v:shape id="TextBox 54" o:spid="_x0000_s1042" type="#_x0000_t202" style="position:absolute;left:39643;top:14267;width:16205;height:3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" filled="f" stroked="f">
                  <v:textbox style="mso-fit-shape-to-text:t">
                    <w:txbxContent>
                      <w:p w14:paraId="0C443439" w14:textId="77777777" w:rsidR="007865DF" w:rsidRPr="007865DF" w:rsidRDefault="007865DF" w:rsidP="007865DF">
                        <w:r w:rsidRPr="007865DF">
                          <w:rPr>
                            <w:rFonts w:asciiTheme="minorHAns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vl53l3cx @0x30</w:t>
                        </w:r>
                      </w:p>
                    </w:txbxContent>
                  </v:textbox>
                </v:shape>
                <v:shape id="Straight Arrow Connector 62" o:spid="_x0000_s1043" type="#_x0000_t32" style="position:absolute;left:18036;top:3019;width:6236;height: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" strokecolor="#2ca3d9 [3044]">
                  <v:stroke endarrow="block"/>
                </v:shape>
                <v:shape id="Straight Arrow Connector 63" o:spid="_x0000_s1044" type="#_x0000_t32" style="position:absolute;left:18134;top:5634;width:6236;height: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" strokecolor="#2ca3d9 [3044]">
                  <v:stroke endarrow="block"/>
                </v:shape>
                <v:shape id="Straight Arrow Connector 64" o:spid="_x0000_s1045" type="#_x0000_t32" style="position:absolute;left:18232;top:8165;width:6236;height:1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" strokecolor="#2ca3d9 [3044]">
                  <v:stroke endarrow="block"/>
                </v:shape>
                <v:shape id="Straight Arrow Connector 65" o:spid="_x0000_s1046" type="#_x0000_t32" style="position:absolute;left:50096;top:3033;width:6236;height: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" strokecolor="#2ca3d9 [3044]">
                  <v:stroke endarrow="block"/>
                </v:shape>
                <v:shape id="Straight Arrow Connector 66" o:spid="_x0000_s1047" type="#_x0000_t32" style="position:absolute;left:50194;top:5648;width:6236;height: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" strokecolor="#2ca3d9 [3044]">
                  <v:stroke endarrow="block"/>
                </v:shape>
                <v:shape id="Straight Arrow Connector 67" o:spid="_x0000_s1048" type="#_x0000_t32" style="position:absolute;left:50292;top:8179;width:6236;height:1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" strokecolor="#2ca3d9 [3044]">
                  <v:stroke endarrow="block"/>
                </v:shape>
                <v:shape id="TextBox 62" o:spid="_x0000_s1049" type="#_x0000_t202" style="position:absolute;left:23457;top:1830;width:10456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xhD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GzzGEO+AAAA2wAAAA8AAAAAAAAA&#10;AAAAAAAABwIAAGRycy9kb3ducmV2LnhtbFBLBQYAAAAAAwADALcAAADyAgAAAAA=&#10;" filled="f" stroked="f">
                  <v:textbox style="mso-fit-shape-to-text:t">
                    <w:txbxContent>
                      <w:p w14:paraId="2F942EC6" w14:textId="77777777" w:rsidR="007865DF" w:rsidRDefault="007865DF" w:rsidP="007865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/>
                            <w:color w:val="000000" w:themeColor="text1"/>
                            <w:kern w:val="24"/>
                          </w:rPr>
                          <w:t>36 (GPIO16)</w:t>
                        </w:r>
                      </w:p>
                    </w:txbxContent>
                  </v:textbox>
                </v:shape>
                <v:shape id="TextBox 63" o:spid="_x0000_s1050" type="#_x0000_t202" style="position:absolute;left:23469;top:4276;width:1234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73Y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mC/h+SX9AL3+BQAA//8DAFBLAQItABQABgAIAAAAIQDb4fbL7gAAAIUBAAATAAAAAAAAAAAAAAAA&#10;AAAAAABbQ29udGVudF9UeXBlc10ueG1sUEsBAi0AFAAGAAgAAAAhAFr0LFu/AAAAFQEAAAsAAAAA&#10;AAAAAAAAAAAAHwEAAF9yZWxzLy5yZWxzUEsBAi0AFAAGAAgAAAAhAAO/vdjBAAAA2wAAAA8AAAAA&#10;AAAAAAAAAAAABwIAAGRycy9kb3ducmV2LnhtbFBLBQYAAAAAAwADALcAAAD1AgAAAAA=&#10;" filled="f" stroked="f">
                  <v:textbox style="mso-fit-shape-to-text:t">
                    <w:txbxContent>
                      <w:p w14:paraId="62D32104" w14:textId="77777777" w:rsidR="007865DF" w:rsidRDefault="007865DF" w:rsidP="007865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/>
                            <w:color w:val="000000" w:themeColor="text1"/>
                            <w:kern w:val="24"/>
                          </w:rPr>
                          <w:t>35 (GPIO19)</w:t>
                        </w:r>
                      </w:p>
                    </w:txbxContent>
                  </v:textbox>
                </v:shape>
                <v:shape id="TextBox 64" o:spid="_x0000_s1051" type="#_x0000_t202" style="position:absolute;left:23485;top:6892;width:7190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IKY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9&#10;+pJ+gF79AQAA//8DAFBLAQItABQABgAIAAAAIQDb4fbL7gAAAIUBAAATAAAAAAAAAAAAAAAAAAAA&#10;AABbQ29udGVudF9UeXBlc10ueG1sUEsBAi0AFAAGAAgAAAAhAFr0LFu/AAAAFQEAAAsAAAAAAAAA&#10;AAAAAAAAHwEAAF9yZWxzLy5yZWxzUEsBAi0AFAAGAAgAAAAhABdcgpi+AAAA2wAAAA8AAAAAAAAA&#10;AAAAAAAABwIAAGRycy9kb3ducmV2LnhtbFBLBQYAAAAAAwADALcAAADyAgAAAAA=&#10;" filled="f" stroked="f">
                  <v:textbox style="mso-fit-shape-to-text:t">
                    <w:txbxContent>
                      <w:p w14:paraId="58A69468" w14:textId="77777777" w:rsidR="007865DF" w:rsidRDefault="007865DF" w:rsidP="007865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/>
                            <w:color w:val="000000" w:themeColor="text1"/>
                            <w:kern w:val="24"/>
                          </w:rPr>
                          <w:t>1 (3.3V)</w:t>
                        </w:r>
                      </w:p>
                    </w:txbxContent>
                  </v:textbox>
                </v:shape>
                <v:shape id="TextBox 65" o:spid="_x0000_s1052" type="#_x0000_t202" style="position:absolute;left:55685;top:1676;width:10455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" filled="f" stroked="f">
                  <v:textbox style="mso-fit-shape-to-text:t">
                    <w:txbxContent>
                      <w:p w14:paraId="09984096" w14:textId="77777777" w:rsidR="007865DF" w:rsidRDefault="007865DF" w:rsidP="007865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/>
                            <w:color w:val="000000" w:themeColor="text1"/>
                            <w:kern w:val="24"/>
                          </w:rPr>
                          <w:t>11 (GPIO17)</w:t>
                        </w:r>
                      </w:p>
                    </w:txbxContent>
                  </v:textbox>
                </v:shape>
                <v:shape id="TextBox 66" o:spid="_x0000_s1053" type="#_x0000_t202" style="position:absolute;left:55689;top:4205;width:12510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l0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" filled="f" stroked="f">
                  <v:textbox style="mso-fit-shape-to-text:t">
                    <w:txbxContent>
                      <w:p w14:paraId="30F27610" w14:textId="77777777" w:rsidR="007865DF" w:rsidRDefault="007865DF" w:rsidP="007865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/>
                            <w:color w:val="000000" w:themeColor="text1"/>
                            <w:kern w:val="24"/>
                          </w:rPr>
                          <w:t>13 (GPIO27)</w:t>
                        </w:r>
                      </w:p>
                    </w:txbxContent>
                  </v:textbox>
                </v:shape>
                <v:shape id="TextBox 67" o:spid="_x0000_s1054" type="#_x0000_t202" style="position:absolute;left:55713;top:6822;width:8328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zv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DnjhzvwgAAANsAAAAPAAAA&#10;AAAAAAAAAAAAAAcCAABkcnMvZG93bnJldi54bWxQSwUGAAAAAAMAAwC3AAAA9gIAAAAA&#10;" filled="f" stroked="f">
                  <v:textbox style="mso-fit-shape-to-text:t">
                    <w:txbxContent>
                      <w:p w14:paraId="60A806CC" w14:textId="77777777" w:rsidR="007865DF" w:rsidRDefault="007865DF" w:rsidP="007865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/>
                            <w:color w:val="000000" w:themeColor="text1"/>
                            <w:kern w:val="24"/>
                          </w:rPr>
                          <w:t>17 (3.3V)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7865DF">
        <w:rPr>
          <w:noProof/>
        </w:rPr>
        <w:drawing>
          <wp:inline distT="0" distB="0" distL="0" distR="0" wp14:anchorId="527576F0" wp14:editId="325CF436">
            <wp:extent cx="4925112" cy="5134692"/>
            <wp:effectExtent l="0" t="0" r="8890" b="889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2DCC5D7A-C573-4116-92BE-D11281C193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2DCC5D7A-C573-4116-92BE-D11281C193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2BD00D8" w14:textId="45909F1B" w:rsidR="007865DF" w:rsidRDefault="007865DF">
      <w:pPr>
        <w:rPr>
          <w:lang w:val="en-US"/>
        </w:rPr>
      </w:pPr>
    </w:p>
    <w:p w14:paraId="33D896BB" w14:textId="01814AD7" w:rsidR="007865DF" w:rsidRDefault="007865DF">
      <w:pPr>
        <w:rPr>
          <w:lang w:val="en-US"/>
        </w:rPr>
      </w:pPr>
    </w:p>
    <w:p w14:paraId="0C73EE70" w14:textId="143FE764" w:rsidR="007865DF" w:rsidRDefault="007865DF">
      <w:pPr>
        <w:rPr>
          <w:lang w:val="en-US"/>
        </w:rPr>
      </w:pPr>
    </w:p>
    <w:p w14:paraId="455A4204" w14:textId="3DCBC67D" w:rsidR="007865DF" w:rsidRDefault="007865DF">
      <w:pPr>
        <w:rPr>
          <w:lang w:val="en-US"/>
        </w:rPr>
      </w:pPr>
    </w:p>
    <w:p w14:paraId="421AAE20" w14:textId="1496E103" w:rsidR="007865DF" w:rsidRDefault="007865DF">
      <w:pPr>
        <w:rPr>
          <w:lang w:val="en-US"/>
        </w:rPr>
      </w:pPr>
    </w:p>
    <w:p w14:paraId="7B42EC54" w14:textId="51715437" w:rsidR="007865DF" w:rsidRDefault="007865DF">
      <w:pPr>
        <w:rPr>
          <w:lang w:val="en-US"/>
        </w:rPr>
      </w:pPr>
    </w:p>
    <w:p w14:paraId="03B8AC02" w14:textId="5EAB7D06" w:rsidR="007865DF" w:rsidRDefault="007865DF">
      <w:pPr>
        <w:rPr>
          <w:lang w:val="en-US"/>
        </w:rPr>
      </w:pPr>
    </w:p>
    <w:p w14:paraId="73E84723" w14:textId="30FE0280" w:rsidR="007865DF" w:rsidRDefault="007865DF">
      <w:pPr>
        <w:rPr>
          <w:lang w:val="en-US"/>
        </w:rPr>
      </w:pPr>
    </w:p>
    <w:p w14:paraId="1BB2BAD9" w14:textId="32B6E236" w:rsidR="007865DF" w:rsidRDefault="007865DF">
      <w:pPr>
        <w:rPr>
          <w:lang w:val="en-US"/>
        </w:rPr>
      </w:pPr>
    </w:p>
    <w:p w14:paraId="2D11011E" w14:textId="0064AB07" w:rsidR="007865DF" w:rsidRDefault="007865DF">
      <w:pPr>
        <w:rPr>
          <w:lang w:val="en-US"/>
        </w:rPr>
      </w:pPr>
    </w:p>
    <w:p w14:paraId="7E68CE0D" w14:textId="77777777" w:rsidR="007865DF" w:rsidRDefault="007865DF">
      <w:pPr>
        <w:rPr>
          <w:lang w:val="en-US"/>
        </w:rPr>
      </w:pPr>
      <w:r>
        <w:rPr>
          <w:lang w:val="en-US"/>
        </w:rPr>
        <w:br w:type="page"/>
      </w:r>
    </w:p>
    <w:p w14:paraId="04E2B7D0" w14:textId="0C4C3753" w:rsidR="00F01956" w:rsidRDefault="007865DF">
      <w:pPr>
        <w:rPr>
          <w:lang w:val="en-US"/>
        </w:rPr>
      </w:pPr>
      <w:r>
        <w:rPr>
          <w:lang w:val="en-US"/>
        </w:rPr>
        <w:lastRenderedPageBreak/>
        <w:t xml:space="preserve">Ensure to </w:t>
      </w:r>
      <w:r w:rsidR="00F01956">
        <w:rPr>
          <w:lang w:val="en-US"/>
        </w:rPr>
        <w:t>have i2c support enabled on raspberry</w:t>
      </w:r>
    </w:p>
    <w:p w14:paraId="62F31569" w14:textId="4F8DD638" w:rsidR="00F01956" w:rsidRDefault="00F01956">
      <w:pPr>
        <w:rPr>
          <w:lang w:val="en-US"/>
        </w:rPr>
      </w:pPr>
      <w:r>
        <w:rPr>
          <w:lang w:val="en-US"/>
        </w:rPr>
        <w:t>Check in /boot/config.txt the following line</w:t>
      </w:r>
    </w:p>
    <w:p w14:paraId="77C18ACE" w14:textId="68A0432D" w:rsidR="00F01956" w:rsidRDefault="00F01956" w:rsidP="00F01956">
      <w:pPr>
        <w:ind w:firstLine="708"/>
        <w:rPr>
          <w:lang w:val="en-US"/>
        </w:rPr>
      </w:pPr>
      <w:r>
        <w:rPr>
          <w:lang w:val="en-US"/>
        </w:rPr>
        <w:t>dtparam=i2c_arm=on</w:t>
      </w:r>
    </w:p>
    <w:p w14:paraId="3B0A3C44" w14:textId="77777777" w:rsidR="00F01956" w:rsidRDefault="00F01956">
      <w:pPr>
        <w:rPr>
          <w:lang w:val="en-US"/>
        </w:rPr>
      </w:pPr>
    </w:p>
    <w:p w14:paraId="0A561D67" w14:textId="307330D6" w:rsidR="00B4767D" w:rsidRDefault="002B3F1D">
      <w:pPr>
        <w:rPr>
          <w:lang w:val="en-US"/>
        </w:rPr>
      </w:pPr>
      <w:r>
        <w:rPr>
          <w:lang w:val="en-US"/>
        </w:rPr>
        <w:t>K</w:t>
      </w:r>
      <w:r w:rsidR="007865DF">
        <w:rPr>
          <w:lang w:val="en-US"/>
        </w:rPr>
        <w:t>eep gpio set in device tree overlay unexported:</w:t>
      </w:r>
    </w:p>
    <w:p w14:paraId="149AB66A" w14:textId="29A64281" w:rsidR="00CC4AD6" w:rsidRP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echo</w:t>
      </w:r>
      <w:r w:rsidR="007865D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16</w:t>
      </w: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&gt; </w:t>
      </w:r>
      <w:r w:rsidR="007865DF"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/sys/class/gpio</w:t>
      </w:r>
      <w:r w:rsidR="007865DF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/un</w:t>
      </w: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export </w:t>
      </w:r>
    </w:p>
    <w:p w14:paraId="31C6D8EA" w14:textId="0669BF57" w:rsidR="007865DF" w:rsidRPr="00CC4AD6" w:rsidRDefault="007865DF" w:rsidP="007865D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echo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17</w:t>
      </w: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&gt; /sys/class/gpio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/un</w:t>
      </w: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export</w:t>
      </w:r>
    </w:p>
    <w:p w14:paraId="347C6193" w14:textId="623F4EC3" w:rsidR="007865DF" w:rsidRPr="00CC4AD6" w:rsidRDefault="007865DF" w:rsidP="007865D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echo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19</w:t>
      </w: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&gt; /sys/class/gpio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/un</w:t>
      </w: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export</w:t>
      </w:r>
    </w:p>
    <w:p w14:paraId="22B812B4" w14:textId="4F8FF164" w:rsidR="007865DF" w:rsidRPr="00CC4AD6" w:rsidRDefault="007865DF" w:rsidP="007865D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echo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27</w:t>
      </w: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&gt; /sys/class/gpio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/un</w:t>
      </w: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export</w:t>
      </w:r>
    </w:p>
    <w:p w14:paraId="0E874A32" w14:textId="7404C180" w:rsidR="00CC4AD6" w:rsidRDefault="00CC4AD6">
      <w:pPr>
        <w:rPr>
          <w:lang w:val="en-US"/>
        </w:rPr>
      </w:pPr>
    </w:p>
    <w:p w14:paraId="2ECC0C14" w14:textId="77777777" w:rsidR="00A833E6" w:rsidRDefault="00A833E6">
      <w:pPr>
        <w:rPr>
          <w:rFonts w:asciiTheme="majorHAnsi" w:eastAsiaTheme="majorEastAsia" w:hAnsiTheme="majorHAnsi" w:cstheme="majorBidi"/>
          <w:color w:val="1F82B0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5803BD1" w14:textId="42FFA859" w:rsidR="007865DF" w:rsidRDefault="00F36BA0" w:rsidP="00860A1A">
      <w:pPr>
        <w:pStyle w:val="Heading1"/>
        <w:rPr>
          <w:lang w:val="en-US"/>
        </w:rPr>
      </w:pPr>
      <w:r>
        <w:rPr>
          <w:lang w:val="en-US"/>
        </w:rPr>
        <w:lastRenderedPageBreak/>
        <w:t>Driver compilation</w:t>
      </w:r>
    </w:p>
    <w:p w14:paraId="64EA4608" w14:textId="01CF0003" w:rsidR="000A6011" w:rsidRDefault="000A6011" w:rsidP="000A6011">
      <w:pPr>
        <w:rPr>
          <w:lang w:val="en-US"/>
        </w:rPr>
      </w:pPr>
    </w:p>
    <w:p w14:paraId="72E9A931" w14:textId="5FCD0D81" w:rsidR="000A6011" w:rsidRPr="000A6011" w:rsidRDefault="000A6011" w:rsidP="000A6011">
      <w:pPr>
        <w:rPr>
          <w:lang w:val="en-US"/>
        </w:rPr>
      </w:pPr>
      <w:r>
        <w:rPr>
          <w:lang w:val="en-US"/>
        </w:rPr>
        <w:t>The overlay shall be compiled by</w:t>
      </w:r>
      <w:r>
        <w:rPr>
          <w:lang w:val="en-US"/>
        </w:rPr>
        <w:br/>
      </w:r>
      <w:r w:rsidRPr="000A6011">
        <w:rPr>
          <w:rFonts w:ascii="Consolas" w:hAnsi="Consolas"/>
          <w:lang w:val="en-US"/>
        </w:rPr>
        <w:t>dtc -dtb duallx.dts -o duallx.dtbo</w:t>
      </w:r>
    </w:p>
    <w:p w14:paraId="7D8262FA" w14:textId="3FA797E1" w:rsidR="003D4626" w:rsidRDefault="000A6011">
      <w:pPr>
        <w:rPr>
          <w:lang w:val="en-US"/>
        </w:rPr>
      </w:pPr>
      <w:r>
        <w:rPr>
          <w:lang w:val="en-US"/>
        </w:rPr>
        <w:t>And shall be copied in /boot/overlays</w:t>
      </w:r>
    </w:p>
    <w:p w14:paraId="41036E31" w14:textId="26552A33" w:rsidR="000A6011" w:rsidRPr="000A6011" w:rsidRDefault="000A6011" w:rsidP="000A6011">
      <w:pPr>
        <w:rPr>
          <w:lang w:val="en-US"/>
        </w:rPr>
      </w:pPr>
      <w:r>
        <w:rPr>
          <w:rFonts w:ascii="Consolas" w:hAnsi="Consolas"/>
          <w:lang w:val="en-US"/>
        </w:rPr>
        <w:t xml:space="preserve">sudo cp </w:t>
      </w:r>
      <w:r w:rsidRPr="000A6011">
        <w:rPr>
          <w:rFonts w:ascii="Consolas" w:hAnsi="Consolas"/>
          <w:lang w:val="en-US"/>
        </w:rPr>
        <w:t>duallx.dtbo</w:t>
      </w:r>
      <w:r>
        <w:rPr>
          <w:rFonts w:ascii="Consolas" w:hAnsi="Consolas"/>
          <w:lang w:val="en-US"/>
        </w:rPr>
        <w:t xml:space="preserve"> /boot/overlays/.</w:t>
      </w:r>
    </w:p>
    <w:p w14:paraId="1B7A61B7" w14:textId="77777777" w:rsidR="000A6011" w:rsidRDefault="000A6011">
      <w:pPr>
        <w:rPr>
          <w:lang w:val="en-US"/>
        </w:rPr>
      </w:pPr>
    </w:p>
    <w:p w14:paraId="24E5E91B" w14:textId="1A5E0F31" w:rsidR="003D4626" w:rsidRDefault="00ED370A">
      <w:pPr>
        <w:rPr>
          <w:lang w:val="en-US"/>
        </w:rPr>
      </w:pPr>
      <w:r>
        <w:rPr>
          <w:lang w:val="en-US"/>
        </w:rPr>
        <w:t xml:space="preserve">In </w:t>
      </w:r>
      <w:r w:rsidR="003D4626">
        <w:rPr>
          <w:lang w:val="en-US"/>
        </w:rPr>
        <w:t>the directory driver/vl53lx do:</w:t>
      </w:r>
    </w:p>
    <w:p w14:paraId="3663A7E5" w14:textId="5582D7E3" w:rsidR="003D4626" w:rsidRDefault="003D4626" w:rsidP="003D462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3D462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make </w:t>
      </w:r>
      <w:r w:rsidR="003B1DF3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(for release &lt; 1.1.0 type </w:t>
      </w:r>
      <w:r w:rsidR="003B1DF3" w:rsidRPr="003D462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make VL53LX_FULL_KERNEL=</w:t>
      </w:r>
      <w:r w:rsidR="003B1DF3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1</w:t>
      </w:r>
      <w:r w:rsidR="003B1DF3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)</w:t>
      </w:r>
    </w:p>
    <w:p w14:paraId="49A25905" w14:textId="65E2FC60" w:rsidR="000A6011" w:rsidRDefault="000A6011" w:rsidP="003D462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sudo dtoverlay -R</w:t>
      </w:r>
    </w:p>
    <w:p w14:paraId="4FF8DCCB" w14:textId="797FB0EB" w:rsidR="000A6011" w:rsidRPr="003D4626" w:rsidRDefault="000A6011" w:rsidP="003D462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sudo dtoverlay duallx</w:t>
      </w:r>
    </w:p>
    <w:p w14:paraId="282CD475" w14:textId="77777777" w:rsidR="003D4626" w:rsidRPr="003D4626" w:rsidRDefault="003D4626" w:rsidP="003D462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3D462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sudo insmod stmvl53lx.ko</w:t>
      </w:r>
    </w:p>
    <w:p w14:paraId="5ADF654B" w14:textId="1509E336" w:rsidR="003D4626" w:rsidRPr="003D4626" w:rsidRDefault="003D4626" w:rsidP="003D462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3D462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sudo chmod 777 /dev/stmvl53lx_ranging</w:t>
      </w:r>
    </w:p>
    <w:p w14:paraId="24111BC3" w14:textId="07885812" w:rsidR="003D4626" w:rsidRPr="00CC4AD6" w:rsidRDefault="003D4626" w:rsidP="00980A14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890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3D462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sudo chmod 777 /dev/stmvl53lx_ranging1</w:t>
      </w:r>
      <w:r w:rsidR="00980A14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ab/>
      </w:r>
    </w:p>
    <w:p w14:paraId="500AD050" w14:textId="7F0DC153" w:rsidR="003D4626" w:rsidRDefault="003D4626" w:rsidP="003D4626">
      <w:pPr>
        <w:rPr>
          <w:lang w:val="en-US"/>
        </w:rPr>
      </w:pPr>
      <w:r w:rsidRPr="003D462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/dev/stmvl53lx_ranging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is the entry to use the first device (@0x30 on i2c)</w:t>
      </w:r>
    </w:p>
    <w:p w14:paraId="115A951F" w14:textId="306E795B" w:rsidR="003D4626" w:rsidRDefault="003D4626" w:rsidP="003D4626">
      <w:pPr>
        <w:rPr>
          <w:lang w:val="en-US"/>
        </w:rPr>
      </w:pPr>
      <w:r w:rsidRPr="003D462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/dev/stmvl53lx_ranging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1 is the entry to use the second device (@0x29 on i2c)</w:t>
      </w:r>
    </w:p>
    <w:p w14:paraId="0F9E81E6" w14:textId="77777777" w:rsidR="00980A14" w:rsidRDefault="00980A14" w:rsidP="00980A14">
      <w:pPr>
        <w:rPr>
          <w:lang w:val="en-US"/>
        </w:rPr>
      </w:pPr>
    </w:p>
    <w:p w14:paraId="61E35CDC" w14:textId="70A89D11" w:rsidR="00980A14" w:rsidRDefault="00980A14" w:rsidP="00980A14">
      <w:pPr>
        <w:rPr>
          <w:lang w:val="en-US"/>
        </w:rPr>
      </w:pPr>
      <w:r>
        <w:rPr>
          <w:lang w:val="en-US"/>
        </w:rPr>
        <w:t>expected output of i2cdetect command</w:t>
      </w:r>
    </w:p>
    <w:p w14:paraId="6A6E4627" w14:textId="77777777" w:rsidR="00980A14" w:rsidRDefault="00980A14" w:rsidP="00980A14">
      <w:pPr>
        <w:pBdr>
          <w:top w:val="single" w:sz="6" w:space="8" w:color="DDDDDD"/>
          <w:left w:val="single" w:sz="6" w:space="8" w:color="DDDDDD"/>
          <w:bottom w:val="single" w:sz="6" w:space="24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pi@raspberrypi:~ $</w:t>
      </w: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i2cdetect -r -y 1</w:t>
      </w:r>
    </w:p>
    <w:p w14:paraId="6C4755BB" w14:textId="77777777" w:rsidR="00980A14" w:rsidRPr="00CC4AD6" w:rsidRDefault="00980A14" w:rsidP="00980A14">
      <w:pPr>
        <w:pBdr>
          <w:top w:val="single" w:sz="6" w:space="8" w:color="DDDDDD"/>
          <w:left w:val="single" w:sz="6" w:space="8" w:color="DDDDDD"/>
          <w:bottom w:val="single" w:sz="6" w:space="24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    0  1  2  3  4  5  6  7  8  9  a  b  c  d  e  f</w:t>
      </w:r>
    </w:p>
    <w:p w14:paraId="07B0DF1F" w14:textId="77777777" w:rsidR="00980A14" w:rsidRPr="00CC4AD6" w:rsidRDefault="00980A14" w:rsidP="00980A14">
      <w:pPr>
        <w:pBdr>
          <w:top w:val="single" w:sz="6" w:space="8" w:color="DDDDDD"/>
          <w:left w:val="single" w:sz="6" w:space="8" w:color="DDDDDD"/>
          <w:bottom w:val="single" w:sz="6" w:space="24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00:          -- -- -- -- -- -- -- -- -- -- -- -- -- </w:t>
      </w:r>
    </w:p>
    <w:p w14:paraId="276C693A" w14:textId="77777777" w:rsidR="00980A14" w:rsidRPr="00CC4AD6" w:rsidRDefault="00980A14" w:rsidP="00980A14">
      <w:pPr>
        <w:pBdr>
          <w:top w:val="single" w:sz="6" w:space="8" w:color="DDDDDD"/>
          <w:left w:val="single" w:sz="6" w:space="8" w:color="DDDDDD"/>
          <w:bottom w:val="single" w:sz="6" w:space="24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10: -- -- -- -- -- -- -- -- -- -- -- -- -- -- -- -- </w:t>
      </w:r>
    </w:p>
    <w:p w14:paraId="050D9C0F" w14:textId="77777777" w:rsidR="00980A14" w:rsidRPr="00CC4AD6" w:rsidRDefault="00980A14" w:rsidP="00980A14">
      <w:pPr>
        <w:pBdr>
          <w:top w:val="single" w:sz="6" w:space="8" w:color="DDDDDD"/>
          <w:left w:val="single" w:sz="6" w:space="8" w:color="DDDDDD"/>
          <w:bottom w:val="single" w:sz="6" w:space="24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20: -- -- -- -- -- -- -- -- -- 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UU</w:t>
      </w: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-- -- -- -- -- -- </w:t>
      </w:r>
    </w:p>
    <w:p w14:paraId="76289196" w14:textId="77777777" w:rsidR="00980A14" w:rsidRPr="00CC4AD6" w:rsidRDefault="00980A14" w:rsidP="00980A14">
      <w:pPr>
        <w:pBdr>
          <w:top w:val="single" w:sz="6" w:space="8" w:color="DDDDDD"/>
          <w:left w:val="single" w:sz="6" w:space="8" w:color="DDDDDD"/>
          <w:bottom w:val="single" w:sz="6" w:space="24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30: 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UU</w:t>
      </w: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-- -- -- -- -- -- -- -- -- -- -- -- -- -- -- </w:t>
      </w:r>
    </w:p>
    <w:p w14:paraId="0D6612CB" w14:textId="77777777" w:rsidR="00980A14" w:rsidRPr="00CC4AD6" w:rsidRDefault="00980A14" w:rsidP="00980A14">
      <w:pPr>
        <w:pBdr>
          <w:top w:val="single" w:sz="6" w:space="8" w:color="DDDDDD"/>
          <w:left w:val="single" w:sz="6" w:space="8" w:color="DDDDDD"/>
          <w:bottom w:val="single" w:sz="6" w:space="24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40: -- -- -- -- -- -- -- -- -- -- -- -- -- -- -- -- </w:t>
      </w:r>
    </w:p>
    <w:p w14:paraId="1FEBAD6C" w14:textId="77777777" w:rsidR="00980A14" w:rsidRPr="00CC4AD6" w:rsidRDefault="00980A14" w:rsidP="00980A14">
      <w:pPr>
        <w:pBdr>
          <w:top w:val="single" w:sz="6" w:space="8" w:color="DDDDDD"/>
          <w:left w:val="single" w:sz="6" w:space="8" w:color="DDDDDD"/>
          <w:bottom w:val="single" w:sz="6" w:space="24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50: -- -- -- -- -- -- -- -- -- -- -- -- -- -- -- -- </w:t>
      </w:r>
    </w:p>
    <w:p w14:paraId="22DDD153" w14:textId="7325678B" w:rsidR="00980A14" w:rsidRPr="00980A14" w:rsidRDefault="00980A14" w:rsidP="00980A14">
      <w:pPr>
        <w:pBdr>
          <w:top w:val="single" w:sz="6" w:space="8" w:color="DDDDDD"/>
          <w:left w:val="single" w:sz="6" w:space="8" w:color="DDDDDD"/>
          <w:bottom w:val="single" w:sz="6" w:space="24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60: -- -- -- -- -- -- -- -- -- -- -- -- -- -- -- --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br/>
      </w: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70: -- -- -- -- -- -- -- --                       </w:t>
      </w:r>
    </w:p>
    <w:p w14:paraId="1F71FDE1" w14:textId="7F64269D" w:rsidR="00980A14" w:rsidRDefault="00980A14" w:rsidP="003D4626">
      <w:pPr>
        <w:rPr>
          <w:lang w:val="en-US"/>
        </w:rPr>
      </w:pPr>
    </w:p>
    <w:p w14:paraId="320C62CE" w14:textId="77777777" w:rsidR="00F54283" w:rsidRDefault="00F54283" w:rsidP="00F54283">
      <w:pPr>
        <w:rPr>
          <w:lang w:val="en-US"/>
        </w:rPr>
      </w:pPr>
      <w:r>
        <w:rPr>
          <w:lang w:val="en-US"/>
        </w:rPr>
        <w:t>build the phio tests application from android/hardware/vl53lx_test directory</w:t>
      </w:r>
    </w:p>
    <w:p w14:paraId="203754B3" w14:textId="77777777" w:rsidR="00F54283" w:rsidRDefault="00F54283" w:rsidP="00F542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make clean</w:t>
      </w:r>
    </w:p>
    <w:p w14:paraId="05B92508" w14:textId="77777777" w:rsidR="00F54283" w:rsidRDefault="00F54283" w:rsidP="00F542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EC5EB4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make</w:t>
      </w:r>
    </w:p>
    <w:p w14:paraId="402A4E58" w14:textId="77777777" w:rsidR="00F54283" w:rsidRDefault="00F54283" w:rsidP="003D4626">
      <w:pPr>
        <w:rPr>
          <w:lang w:val="en-US"/>
        </w:rPr>
      </w:pPr>
    </w:p>
    <w:p w14:paraId="3CBEB374" w14:textId="528A73D1" w:rsidR="003D4626" w:rsidRDefault="00980A14" w:rsidP="003D4626">
      <w:pPr>
        <w:rPr>
          <w:lang w:val="en-US"/>
        </w:rPr>
      </w:pPr>
      <w:r>
        <w:rPr>
          <w:lang w:val="en-US"/>
        </w:rPr>
        <w:t>At this stage commands can be used as show</w:t>
      </w:r>
      <w:r w:rsidR="00E5114A">
        <w:rPr>
          <w:lang w:val="en-US"/>
        </w:rPr>
        <w:t>n</w:t>
      </w:r>
      <w:r>
        <w:rPr>
          <w:lang w:val="en-US"/>
        </w:rPr>
        <w:t xml:space="preserve"> in phio example source code.</w:t>
      </w:r>
    </w:p>
    <w:p w14:paraId="23305F0E" w14:textId="7016DF5A" w:rsidR="00980A14" w:rsidRPr="003D4626" w:rsidRDefault="00980A14" w:rsidP="003D4626">
      <w:pPr>
        <w:rPr>
          <w:lang w:val="en-US"/>
        </w:rPr>
      </w:pPr>
      <w:r>
        <w:rPr>
          <w:lang w:val="en-US"/>
        </w:rPr>
        <w:t xml:space="preserve">Two instances of phio can be used, </w:t>
      </w:r>
      <w:r>
        <w:rPr>
          <w:lang w:val="en-US"/>
        </w:rPr>
        <w:br/>
        <w:t xml:space="preserve">phio -d 0 &lt;commands&gt; to address 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/d</w:t>
      </w:r>
      <w:r w:rsidRPr="003D462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ev/stmvl53lx_ranging</w:t>
      </w:r>
    </w:p>
    <w:p w14:paraId="1C835D4D" w14:textId="2506BD83" w:rsidR="00EC5EB4" w:rsidRDefault="00980A14">
      <w:pPr>
        <w:rPr>
          <w:lang w:val="en-US"/>
        </w:rPr>
      </w:pPr>
      <w:r>
        <w:rPr>
          <w:lang w:val="en-US"/>
        </w:rPr>
        <w:t xml:space="preserve">phio -d 1 &lt;commands&gt; to address 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/d</w:t>
      </w:r>
      <w:r w:rsidRPr="003D462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ev/stmvl53lx_ranging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1</w:t>
      </w:r>
    </w:p>
    <w:sectPr w:rsidR="00EC5EB4" w:rsidSect="00BB297A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677" w:right="1008" w:bottom="562" w:left="1008" w:header="2376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1DE2" w14:textId="77777777" w:rsidR="00992A6A" w:rsidRDefault="00992A6A" w:rsidP="00A72469">
      <w:pPr>
        <w:spacing w:line="240" w:lineRule="auto"/>
      </w:pPr>
      <w:r>
        <w:separator/>
      </w:r>
    </w:p>
  </w:endnote>
  <w:endnote w:type="continuationSeparator" w:id="0">
    <w:p w14:paraId="4FE44501" w14:textId="77777777" w:rsidR="00992A6A" w:rsidRDefault="00992A6A" w:rsidP="00A72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 Sans GB">
    <w:panose1 w:val="00000000000000000000"/>
    <w:charset w:val="80"/>
    <w:family w:val="swiss"/>
    <w:notTrueType/>
    <w:pitch w:val="variable"/>
    <w:sig w:usb0="A00002BF" w:usb1="1ACF7CFA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247F" w14:textId="64A6C5A4" w:rsidR="009B2728" w:rsidRPr="00CF2B32" w:rsidRDefault="00B47056" w:rsidP="003E6738">
    <w:pPr>
      <w:pStyle w:val="Footer"/>
      <w:tabs>
        <w:tab w:val="clear" w:pos="4536"/>
        <w:tab w:val="clear" w:pos="9072"/>
      </w:tabs>
      <w:jc w:val="right"/>
      <w:rPr>
        <w:sz w:val="14"/>
        <w:szCs w:val="14"/>
      </w:rPr>
    </w:pPr>
    <w:r>
      <w:rPr>
        <w:noProof/>
        <w:color w:val="0F2A60"/>
        <w:sz w:val="14"/>
        <w:szCs w:val="14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CF914E5" wp14:editId="7A719584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c6984499a05d11ddc7a20dac" descr="{&quot;HashCode&quot;:6949509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E24788" w14:textId="4FF16A08" w:rsidR="00B47056" w:rsidRPr="00B47056" w:rsidRDefault="00B47056" w:rsidP="00B47056">
                          <w:pPr>
                            <w:jc w:val="right"/>
                            <w:rPr>
                              <w:rFonts w:cs="Arial"/>
                              <w:color w:val="FF0000"/>
                              <w:sz w:val="24"/>
                            </w:rPr>
                          </w:pPr>
                          <w:r w:rsidRPr="00B47056">
                            <w:rPr>
                              <w:rFonts w:cs="Arial"/>
                              <w:color w:val="FF0000"/>
                              <w:sz w:val="24"/>
                            </w:rPr>
                            <w:t>ST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F914E5" id="_x0000_t202" coordsize="21600,21600" o:spt="202" path="m,l,21600r21600,l21600,xe">
              <v:stroke joinstyle="miter"/>
              <v:path gradientshapeok="t" o:connecttype="rect"/>
            </v:shapetype>
            <v:shape id="MSIPCMc6984499a05d11ddc7a20dac" o:spid="_x0000_s1055" type="#_x0000_t202" alt="{&quot;HashCode&quot;:694950929,&quot;Height&quot;:841.0,&quot;Width&quot;:595.0,&quot;Placement&quot;:&quot;Footer&quot;,&quot;Index&quot;:&quot;Primary&quot;,&quot;Section&quot;:1,&quot;Top&quot;:0.0,&quot;Left&quot;:0.0}" style="position:absolute;left:0;text-align:left;margin-left:0;margin-top:807pt;width:595.3pt;height:19.8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" o:allowincell="f" filled="f" stroked="f" strokeweight=".5pt">
              <v:textbox inset=",0,20pt,0">
                <w:txbxContent>
                  <w:p w14:paraId="71E24788" w14:textId="4FF16A08" w:rsidR="00B47056" w:rsidRPr="00B47056" w:rsidRDefault="00B47056" w:rsidP="00B47056">
                    <w:pPr>
                      <w:jc w:val="right"/>
                      <w:rPr>
                        <w:rFonts w:cs="Arial"/>
                        <w:color w:val="FF0000"/>
                        <w:sz w:val="24"/>
                      </w:rPr>
                    </w:pPr>
                    <w:r w:rsidRPr="00B47056">
                      <w:rPr>
                        <w:rFonts w:cs="Arial"/>
                        <w:color w:val="FF0000"/>
                        <w:sz w:val="24"/>
                      </w:rPr>
                      <w:t>ST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B2728">
      <w:rPr>
        <w:color w:val="0F2A60"/>
        <w:sz w:val="14"/>
        <w:szCs w:val="1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2D6DE" w14:textId="7BF47F9F" w:rsidR="00B47056" w:rsidRDefault="00B470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DD0EDF8" wp14:editId="522D97B9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4" name="MSIPCM847449bf973b24d43a4ba134" descr="{&quot;HashCode&quot;:6949509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4BB7DB" w14:textId="6B767419" w:rsidR="00B47056" w:rsidRPr="00B47056" w:rsidRDefault="00B47056" w:rsidP="00B47056">
                          <w:pPr>
                            <w:jc w:val="right"/>
                            <w:rPr>
                              <w:rFonts w:cs="Arial"/>
                              <w:color w:val="FF0000"/>
                              <w:sz w:val="24"/>
                            </w:rPr>
                          </w:pPr>
                          <w:r w:rsidRPr="00B47056">
                            <w:rPr>
                              <w:rFonts w:cs="Arial"/>
                              <w:color w:val="FF0000"/>
                              <w:sz w:val="24"/>
                            </w:rPr>
                            <w:t>ST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D0EDF8" id="_x0000_t202" coordsize="21600,21600" o:spt="202" path="m,l,21600r21600,l21600,xe">
              <v:stroke joinstyle="miter"/>
              <v:path gradientshapeok="t" o:connecttype="rect"/>
            </v:shapetype>
            <v:shape id="MSIPCM847449bf973b24d43a4ba134" o:spid="_x0000_s1056" type="#_x0000_t202" alt="{&quot;HashCode&quot;:694950929,&quot;Height&quot;:841.0,&quot;Width&quot;:595.0,&quot;Placement&quot;:&quot;Footer&quot;,&quot;Index&quot;:&quot;FirstPage&quot;,&quot;Section&quot;:1,&quot;Top&quot;:0.0,&quot;Left&quot;:0.0}" style="position:absolute;margin-left:0;margin-top:807pt;width:595.3pt;height:19.8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" o:allowincell="f" filled="f" stroked="f" strokeweight=".5pt">
              <v:textbox inset=",0,20pt,0">
                <w:txbxContent>
                  <w:p w14:paraId="404BB7DB" w14:textId="6B767419" w:rsidR="00B47056" w:rsidRPr="00B47056" w:rsidRDefault="00B47056" w:rsidP="00B47056">
                    <w:pPr>
                      <w:jc w:val="right"/>
                      <w:rPr>
                        <w:rFonts w:cs="Arial"/>
                        <w:color w:val="FF0000"/>
                        <w:sz w:val="24"/>
                      </w:rPr>
                    </w:pPr>
                    <w:r w:rsidRPr="00B47056">
                      <w:rPr>
                        <w:rFonts w:cs="Arial"/>
                        <w:color w:val="FF0000"/>
                        <w:sz w:val="24"/>
                      </w:rPr>
                      <w:t>ST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13CDB" w14:textId="77777777" w:rsidR="00992A6A" w:rsidRDefault="00992A6A" w:rsidP="00A72469">
      <w:pPr>
        <w:spacing w:line="240" w:lineRule="auto"/>
      </w:pPr>
      <w:r>
        <w:separator/>
      </w:r>
    </w:p>
  </w:footnote>
  <w:footnote w:type="continuationSeparator" w:id="0">
    <w:p w14:paraId="2E46B005" w14:textId="77777777" w:rsidR="00992A6A" w:rsidRDefault="00992A6A" w:rsidP="00A724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92AE5" w14:textId="77777777" w:rsidR="00A72469" w:rsidRDefault="00D74C42" w:rsidP="003E6738">
    <w:pPr>
      <w:pStyle w:val="Header"/>
      <w:tabs>
        <w:tab w:val="clear" w:pos="4536"/>
        <w:tab w:val="clear" w:pos="9072"/>
      </w:tabs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EC6BC8E" wp14:editId="293C973D">
          <wp:simplePos x="0" y="0"/>
          <wp:positionH relativeFrom="page">
            <wp:posOffset>5861050</wp:posOffset>
          </wp:positionH>
          <wp:positionV relativeFrom="page">
            <wp:posOffset>429895</wp:posOffset>
          </wp:positionV>
          <wp:extent cx="1042416" cy="731520"/>
          <wp:effectExtent l="0" t="0" r="5715" b="0"/>
          <wp:wrapNone/>
          <wp:docPr id="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241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289F1" w14:textId="77777777" w:rsidR="00D74C42" w:rsidRDefault="00D74C42">
    <w:pPr>
      <w:pStyle w:val="Head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482B82F" wp14:editId="75E09F50">
          <wp:simplePos x="0" y="0"/>
          <wp:positionH relativeFrom="page">
            <wp:posOffset>640080</wp:posOffset>
          </wp:positionH>
          <wp:positionV relativeFrom="page">
            <wp:posOffset>429895</wp:posOffset>
          </wp:positionV>
          <wp:extent cx="2551176" cy="649224"/>
          <wp:effectExtent l="0" t="0" r="190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77" t="33887" b="26578"/>
                  <a:stretch/>
                </pic:blipFill>
                <pic:spPr bwMode="auto">
                  <a:xfrm>
                    <a:off x="0" y="0"/>
                    <a:ext cx="2551176" cy="6492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B3C5D"/>
    <w:multiLevelType w:val="hybridMultilevel"/>
    <w:tmpl w:val="1DF0F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Ver" w:val="ᕅᕀᕂ"/>
    <w:docVar w:name="CheckSum" w:val="ᕆᕂᕆᕊ!ᕇᕊᕂᕋ!ᕇᕊᕂᕋ"/>
    <w:docVar w:name="CLIName" w:val="ᕧᖀᕕᕾᕳᖅᖅᕻᕸᕻᕷᕶ!ᕧᖀᕕᕾᕳᖅᖅᕻᕸᕻᕷᕶ!ᕧᖀᕕᕾᕳᖅᖅᕻᕸᕻᕷᕶ"/>
    <w:docVar w:name="DateTime" w:val="ᕅᕁᕄᕋᕁᕄᕂᕃᕋᔲᔲᕃᕇᕌᕄᕋᔲᔺᕙᕟᕦᔽᕃᕌᕂᔻ!ᕊᕁᕄᕇᕁᕄᕂᕄᕃᔲᔲᕃᕇᕌᕂᕃᔲᔺᕙᕟᕦᔽᕄᕌᕂᔻ!ᕊᕁᕄᕇᕁᕄᕂᕄᕃᔲᔲᕃᕇᕌᕂᕃᔲᔺᕙᕟᕦᔽᕄᕌᕂᔻ"/>
    <w:docVar w:name="DoneBy" w:val="ᕥᕦᕮᕾᖇᕹᕳᖀᕶᕵ!ᕭᕧᖀᕕᕾᕳᖅᖅᕻᕸᕻᕷᕶᕯᔲᕐᔲᕓᕛᕢᔲᕺᕳᖀᕶᖁᖈᕷᖄ!ᕭᕧᖀᕕᕾᕳᖅᖅᕻᕸᕻᕷᕶᕯᔲᕐᔲᕓᕛᕢᔲᕺᕳᖀᕶᖁᖈᕷᖄ"/>
    <w:docVar w:name="IPAddress" w:val="ᕙᕠᕔᕅᕂᕄᕈᕂᕃ!ᕙᕠᕔᕕᕩᕞᕂᕊᕈᕊ!ᕙᕠᕔᕕᕩᕞᕂᕊᕈᕊ"/>
    <w:docVar w:name="Random" w:val="18"/>
  </w:docVars>
  <w:rsids>
    <w:rsidRoot w:val="00A71CB8"/>
    <w:rsid w:val="00054E86"/>
    <w:rsid w:val="000A6011"/>
    <w:rsid w:val="000C7E90"/>
    <w:rsid w:val="00113616"/>
    <w:rsid w:val="00130FC2"/>
    <w:rsid w:val="00143B2F"/>
    <w:rsid w:val="00152482"/>
    <w:rsid w:val="00177B5A"/>
    <w:rsid w:val="001A4933"/>
    <w:rsid w:val="001C2E68"/>
    <w:rsid w:val="001F29D9"/>
    <w:rsid w:val="00227D9E"/>
    <w:rsid w:val="00232ECE"/>
    <w:rsid w:val="00253FB2"/>
    <w:rsid w:val="00255F37"/>
    <w:rsid w:val="0025697C"/>
    <w:rsid w:val="00275056"/>
    <w:rsid w:val="002A1C8C"/>
    <w:rsid w:val="002B1B27"/>
    <w:rsid w:val="002B3F1D"/>
    <w:rsid w:val="002E49C9"/>
    <w:rsid w:val="00305055"/>
    <w:rsid w:val="00311443"/>
    <w:rsid w:val="00327ABE"/>
    <w:rsid w:val="0034058B"/>
    <w:rsid w:val="003748BA"/>
    <w:rsid w:val="003B1DF3"/>
    <w:rsid w:val="003D4626"/>
    <w:rsid w:val="003E6738"/>
    <w:rsid w:val="0043752E"/>
    <w:rsid w:val="004F6BA8"/>
    <w:rsid w:val="00512222"/>
    <w:rsid w:val="00524B12"/>
    <w:rsid w:val="00551F26"/>
    <w:rsid w:val="00581D75"/>
    <w:rsid w:val="0059259D"/>
    <w:rsid w:val="00592BA2"/>
    <w:rsid w:val="005C3615"/>
    <w:rsid w:val="005D496C"/>
    <w:rsid w:val="005F4255"/>
    <w:rsid w:val="00636C3D"/>
    <w:rsid w:val="00652DE1"/>
    <w:rsid w:val="006734EC"/>
    <w:rsid w:val="0075035A"/>
    <w:rsid w:val="007865DF"/>
    <w:rsid w:val="007A7CCB"/>
    <w:rsid w:val="007C755C"/>
    <w:rsid w:val="007F6FE7"/>
    <w:rsid w:val="00810ACA"/>
    <w:rsid w:val="00815BB1"/>
    <w:rsid w:val="00835A2F"/>
    <w:rsid w:val="00860A1A"/>
    <w:rsid w:val="008B24E1"/>
    <w:rsid w:val="008B3243"/>
    <w:rsid w:val="008E2133"/>
    <w:rsid w:val="008E2CC2"/>
    <w:rsid w:val="00920B06"/>
    <w:rsid w:val="00955AB6"/>
    <w:rsid w:val="0095642C"/>
    <w:rsid w:val="00966B1E"/>
    <w:rsid w:val="00980A14"/>
    <w:rsid w:val="00992A6A"/>
    <w:rsid w:val="00994CAC"/>
    <w:rsid w:val="0099653D"/>
    <w:rsid w:val="009A10AE"/>
    <w:rsid w:val="009B2728"/>
    <w:rsid w:val="009C1663"/>
    <w:rsid w:val="009E69F2"/>
    <w:rsid w:val="00A05AFC"/>
    <w:rsid w:val="00A24C00"/>
    <w:rsid w:val="00A26760"/>
    <w:rsid w:val="00A33DBF"/>
    <w:rsid w:val="00A71CB8"/>
    <w:rsid w:val="00A72469"/>
    <w:rsid w:val="00A833E6"/>
    <w:rsid w:val="00AB4C59"/>
    <w:rsid w:val="00AE36F2"/>
    <w:rsid w:val="00B16EBF"/>
    <w:rsid w:val="00B270F9"/>
    <w:rsid w:val="00B47056"/>
    <w:rsid w:val="00B4767D"/>
    <w:rsid w:val="00BB297A"/>
    <w:rsid w:val="00BE1C91"/>
    <w:rsid w:val="00C42079"/>
    <w:rsid w:val="00C501F4"/>
    <w:rsid w:val="00C538F3"/>
    <w:rsid w:val="00C57785"/>
    <w:rsid w:val="00C6085A"/>
    <w:rsid w:val="00C650B8"/>
    <w:rsid w:val="00C76E90"/>
    <w:rsid w:val="00C842D2"/>
    <w:rsid w:val="00CC4AD6"/>
    <w:rsid w:val="00CF2B32"/>
    <w:rsid w:val="00CF5C21"/>
    <w:rsid w:val="00D33D1E"/>
    <w:rsid w:val="00D42D87"/>
    <w:rsid w:val="00D57C89"/>
    <w:rsid w:val="00D74C42"/>
    <w:rsid w:val="00D91E01"/>
    <w:rsid w:val="00DC3B3A"/>
    <w:rsid w:val="00DF20C4"/>
    <w:rsid w:val="00E162DD"/>
    <w:rsid w:val="00E5114A"/>
    <w:rsid w:val="00EA0C7C"/>
    <w:rsid w:val="00EA7936"/>
    <w:rsid w:val="00EC5EB4"/>
    <w:rsid w:val="00ED370A"/>
    <w:rsid w:val="00ED7C9A"/>
    <w:rsid w:val="00F01956"/>
    <w:rsid w:val="00F35B7D"/>
    <w:rsid w:val="00F36BA0"/>
    <w:rsid w:val="00F54283"/>
    <w:rsid w:val="00F614AA"/>
    <w:rsid w:val="00F80F6D"/>
    <w:rsid w:val="00FB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9E1C88"/>
  <w15:docId w15:val="{62A1EB51-300A-45E8-943E-CC71B7D6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2052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 Body text"/>
    <w:rsid w:val="00C650B8"/>
  </w:style>
  <w:style w:type="paragraph" w:styleId="Heading1">
    <w:name w:val="heading 1"/>
    <w:basedOn w:val="Normal"/>
    <w:next w:val="Normal"/>
    <w:link w:val="Heading1Char"/>
    <w:uiPriority w:val="9"/>
    <w:qFormat/>
    <w:rsid w:val="00A71C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82B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C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82B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469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246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469"/>
  </w:style>
  <w:style w:type="paragraph" w:styleId="Footer">
    <w:name w:val="footer"/>
    <w:basedOn w:val="Normal"/>
    <w:link w:val="FooterChar"/>
    <w:uiPriority w:val="99"/>
    <w:unhideWhenUsed/>
    <w:rsid w:val="00A7246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469"/>
  </w:style>
  <w:style w:type="paragraph" w:styleId="NoSpacing">
    <w:name w:val="No Spacing"/>
    <w:aliases w:val="ST body"/>
    <w:next w:val="Normal"/>
    <w:uiPriority w:val="1"/>
    <w:qFormat/>
    <w:rsid w:val="009C1663"/>
    <w:pPr>
      <w:spacing w:line="360" w:lineRule="auto"/>
    </w:pPr>
    <w:rPr>
      <w:sz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71CB8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CB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CB8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1CB8"/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71CB8"/>
    <w:rPr>
      <w:rFonts w:asciiTheme="majorHAnsi" w:eastAsiaTheme="majorEastAsia" w:hAnsiTheme="majorHAnsi" w:cstheme="majorBidi"/>
      <w:color w:val="1F82B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CB8"/>
    <w:rPr>
      <w:rFonts w:asciiTheme="majorHAnsi" w:eastAsiaTheme="majorEastAsia" w:hAnsiTheme="majorHAnsi" w:cstheme="majorBidi"/>
      <w:color w:val="1F82B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1C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D75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81D7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53F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T\WD\WORD%20template_blank.dotx" TargetMode="External"/></Relationships>
</file>

<file path=word/theme/theme1.xml><?xml version="1.0" encoding="utf-8"?>
<a:theme xmlns:a="http://schemas.openxmlformats.org/drawingml/2006/main" name="Theme1">
  <a:themeElements>
    <a:clrScheme name="ST template new">
      <a:dk1>
        <a:sysClr val="windowText" lastClr="000000"/>
      </a:dk1>
      <a:lt1>
        <a:sysClr val="window" lastClr="FFFFFF"/>
      </a:lt1>
      <a:dk2>
        <a:srgbClr val="BBCC00"/>
      </a:dk2>
      <a:lt2>
        <a:srgbClr val="003D14"/>
      </a:lt2>
      <a:accent1>
        <a:srgbClr val="39A9DC"/>
      </a:accent1>
      <a:accent2>
        <a:srgbClr val="002052"/>
      </a:accent2>
      <a:accent3>
        <a:srgbClr val="D4007A"/>
      </a:accent3>
      <a:accent4>
        <a:srgbClr val="590D58"/>
      </a:accent4>
      <a:accent5>
        <a:srgbClr val="FFD300"/>
      </a:accent5>
      <a:accent6>
        <a:srgbClr val="5C0915"/>
      </a:accent6>
      <a:hlink>
        <a:srgbClr val="4F5251"/>
      </a:hlink>
      <a:folHlink>
        <a:srgbClr val="90989E"/>
      </a:folHlink>
    </a:clrScheme>
    <a:fontScheme name="ST Template">
      <a:majorFont>
        <a:latin typeface="Arial"/>
        <a:ea typeface="Hiragino Sans GB"/>
        <a:cs typeface=""/>
      </a:majorFont>
      <a:minorFont>
        <a:latin typeface="Arial"/>
        <a:ea typeface="Hiragino Sans G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 Document" ma:contentTypeID="0x01010039668769A69D98409B120A8F0C997A1300750D0261E1EFCC46A9FBC9BE55ECD7AB" ma:contentTypeVersion="88" ma:contentTypeDescription="Used to describe any document (pdf, word, excel...) uploaded in BeST." ma:contentTypeScope="" ma:versionID="b68ac48777b898565363b20612b14dac">
  <xsd:schema xmlns:xsd="http://www.w3.org/2001/XMLSchema" xmlns:xs="http://www.w3.org/2001/XMLSchema" xmlns:p="http://schemas.microsoft.com/office/2006/metadata/properties" xmlns:ns1="http://schemas.microsoft.com/sharepoint/v3" xmlns:ns2="964ac87d-ee9f-445a-856c-d1bb75df95c2" xmlns:ns3="6582ad93-4aeb-4902-a4d4-27512afa6c03" xmlns:ns4="3f89eac4-a548-4f18-9b01-6aea538e80e1" targetNamespace="http://schemas.microsoft.com/office/2006/metadata/properties" ma:root="true" ma:fieldsID="6a1cffcc2618f0db1040521ac672a989" ns1:_="" ns2:_="" ns3:_="" ns4:_="">
    <xsd:import namespace="http://schemas.microsoft.com/sharepoint/v3"/>
    <xsd:import namespace="964ac87d-ee9f-445a-856c-d1bb75df95c2"/>
    <xsd:import namespace="6582ad93-4aeb-4902-a4d4-27512afa6c03"/>
    <xsd:import namespace="3f89eac4-a548-4f18-9b01-6aea538e80e1"/>
    <xsd:element name="properties">
      <xsd:complexType>
        <xsd:sequence>
          <xsd:element name="documentManagement">
            <xsd:complexType>
              <xsd:all>
                <xsd:element ref="ns3:Doc_x0020_Date" minOccurs="0"/>
                <xsd:element ref="ns1:PublishingContact" minOccurs="0"/>
                <xsd:element ref="ns1:RatingCount" minOccurs="0"/>
                <xsd:element ref="ns3:TopicsTaxHTField0" minOccurs="0"/>
                <xsd:element ref="ns3:ST_x0020_OrganizationTaxHTField0" minOccurs="0"/>
                <xsd:element ref="ns2:TaxCatchAll" minOccurs="0"/>
                <xsd:element ref="ns2:TaxCatchAllLabel" minOccurs="0"/>
                <xsd:element ref="ns2:hfd4f7438eb64b4fb2740c42c2d09f06" minOccurs="0"/>
                <xsd:element ref="ns2:TaxKeywordTaxHTField" minOccurs="0"/>
                <xsd:element ref="ns3:Sub_x0020_TopicTaxHTField0" minOccurs="0"/>
                <xsd:element ref="ns1:RoutingRuleDescription" minOccurs="0"/>
                <xsd:element ref="ns1:AverageRating" minOccurs="0"/>
                <xsd:element ref="ns4:Display_x0020_on_x0020_page" minOccurs="0"/>
                <xsd:element ref="ns3:ST_x0020_Lo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Contact" ma:index="4" nillable="true" ma:displayName="Contact" ma:description="Contact is the owner of this document.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Count" ma:index="10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outingRuleDescription" ma:index="23" nillable="true" ma:displayName="Description" ma:hidden="true" ma:internalName="RoutingRuleDescription" ma:readOnly="false">
      <xsd:simpleType>
        <xsd:restriction base="dms:Text">
          <xsd:maxLength value="255"/>
        </xsd:restriction>
      </xsd:simpleType>
    </xsd:element>
    <xsd:element name="AverageRating" ma:index="2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ac87d-ee9f-445a-856c-d1bb75df95c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6bceff6-33bb-4733-a942-2cfb09fbfc9e}" ma:internalName="TaxCatchAll" ma:showField="CatchAllData" ma:web="6582ad93-4aeb-4902-a4d4-27512afa6c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hidden="true" ma:list="{36bceff6-33bb-4733-a942-2cfb09fbfc9e}" ma:internalName="TaxCatchAllLabel" ma:readOnly="true" ma:showField="CatchAllDataLabel" ma:web="6582ad93-4aeb-4902-a4d4-27512afa6c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fd4f7438eb64b4fb2740c42c2d09f06" ma:index="20" nillable="true" ma:taxonomy="true" ma:internalName="hfd4f7438eb64b4fb2740c42c2d09f06" ma:taxonomyFieldName="DSDocumentType" ma:displayName="Document Type" ma:readOnly="false" ma:default="" ma:fieldId="{1fd4f743-8eb6-4b4f-b274-0c42c2d09f06}" ma:sspId="a12e1b27-6b38-47db-a67e-1057ebfcf6e5" ma:termSetId="98d0e228-a6d9-4875-9099-4af89339c45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Free Keywords" ma:readOnly="false" ma:fieldId="{23f27201-bee3-471e-b2e7-b64fd8b7ca38}" ma:taxonomyMulti="true" ma:sspId="a12e1b27-6b38-47db-a67e-1057ebfcf6e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2ad93-4aeb-4902-a4d4-27512afa6c03" elementFormDefault="qualified">
    <xsd:import namespace="http://schemas.microsoft.com/office/2006/documentManagement/types"/>
    <xsd:import namespace="http://schemas.microsoft.com/office/infopath/2007/PartnerControls"/>
    <xsd:element name="Doc_x0020_Date" ma:index="3" nillable="true" ma:displayName="Doc Date" ma:default="[today]" ma:description="The date the document was created, may be before it was added to the intranet – Publish date by source" ma:format="DateOnly" ma:internalName="Doc_x0020_Date" ma:readOnly="false">
      <xsd:simpleType>
        <xsd:restriction base="dms:DateTime"/>
      </xsd:simpleType>
    </xsd:element>
    <xsd:element name="TopicsTaxHTField0" ma:index="11" nillable="true" ma:taxonomy="true" ma:internalName="TopicsTaxHTField0" ma:taxonomyFieldName="Topics" ma:displayName="Topics" ma:default="370;#Communications|ade3b626-90ec-4a55-afa8-3dce1f1a774f" ma:fieldId="{610ffa5b-5a6a-4efc-b4be-eb3b14757419}" ma:taxonomyMulti="true" ma:sspId="a12e1b27-6b38-47db-a67e-1057ebfcf6e5" ma:termSetId="dda47d19-ea03-4cd0-8c67-bf9c4d977c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_x0020_OrganizationTaxHTField0" ma:index="14" nillable="true" ma:taxonomy="true" ma:internalName="ST_x0020_OrganizationTaxHTField0" ma:taxonomyFieldName="ST_x0020_Organization" ma:displayName="Organization" ma:default="213;#Corporate External Communication|d56e3934-ef99-4c87-917c-9bec4b0cde5e" ma:fieldId="{472e535c-1c33-4ec5-bdee-a8a50b1efb43}" ma:sspId="a12e1b27-6b38-47db-a67e-1057ebfcf6e5" ma:termSetId="5fb73391-bc73-403d-835d-9528267d581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ub_x0020_TopicTaxHTField0" ma:index="22" nillable="true" ma:taxonomy="true" ma:internalName="Sub_x0020_TopicTaxHTField0" ma:taxonomyFieldName="Sub_x0020_Topic" ma:displayName="Sub Topic" ma:default="1924;#Brand|7490f855-a292-4b62-a7df-ddc0653ccc7d" ma:fieldId="{bea9e6ae-f6d0-43d5-a2e9-c84cf8c5c0ac}" ma:taxonomyMulti="true" ma:sspId="a12e1b27-6b38-47db-a67e-1057ebfcf6e5" ma:termSetId="7d96229c-c735-45eb-8c34-e405a1ed6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_x0020_LocationTaxHTField0" ma:index="27" nillable="true" ma:taxonomy="true" ma:internalName="ST_x0020_LocationTaxHTField0" ma:taxonomyFieldName="ST_x0020_Location" ma:displayName="ST Location" ma:readOnly="false" ma:default="" ma:fieldId="{4e6b0feb-7548-4b75-854c-d9853709e867}" ma:taxonomyMulti="true" ma:sspId="a12e1b27-6b38-47db-a67e-1057ebfcf6e5" ma:termSetId="c2c89d8b-afae-42c7-94ac-5ea12218274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9eac4-a548-4f18-9b01-6aea538e80e1" elementFormDefault="qualified">
    <xsd:import namespace="http://schemas.microsoft.com/office/2006/documentManagement/types"/>
    <xsd:import namespace="http://schemas.microsoft.com/office/infopath/2007/PartnerControls"/>
    <xsd:element name="Display_x0020_on_x0020_page" ma:index="26" nillable="true" ma:displayName="Display on page" ma:format="Dropdown" ma:internalName="Display_x0020_on_x0020_page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fd4f7438eb64b4fb2740c42c2d09f06 xmlns="964ac87d-ee9f-445a-856c-d1bb75df95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7440dd85-48b0-4e78-88b2-15e4cd19a90a</TermId>
        </TermInfo>
      </Terms>
    </hfd4f7438eb64b4fb2740c42c2d09f06>
    <TaxKeywordTaxHTField xmlns="964ac87d-ee9f-445a-856c-d1bb75df95c2">
      <Terms xmlns="http://schemas.microsoft.com/office/infopath/2007/PartnerControls"/>
    </TaxKeywordTaxHTField>
    <ST_x0020_OrganizationTaxHTField0 xmlns="6582ad93-4aeb-4902-a4d4-27512afa6c03">
      <Terms xmlns="http://schemas.microsoft.com/office/infopath/2007/PartnerControls"/>
    </ST_x0020_OrganizationTaxHTField0>
    <TaxCatchAll xmlns="964ac87d-ee9f-445a-856c-d1bb75df95c2">
      <Value>1924</Value>
      <Value>3704</Value>
      <Value>370</Value>
    </TaxCatchAll>
    <Doc_x0020_Date xmlns="6582ad93-4aeb-4902-a4d4-27512afa6c03">2012-06-13T22:00:00+00:00</Doc_x0020_Date>
    <Sub_x0020_TopicTaxHTField0 xmlns="6582ad93-4aeb-4902-a4d4-27512afa6c03">
      <Terms xmlns="http://schemas.microsoft.com/office/infopath/2007/PartnerControls">
        <TermInfo xmlns="http://schemas.microsoft.com/office/infopath/2007/PartnerControls">
          <TermName xmlns="http://schemas.microsoft.com/office/infopath/2007/PartnerControls">Brand</TermName>
          <TermId xmlns="http://schemas.microsoft.com/office/infopath/2007/PartnerControls">7490f855-a292-4b62-a7df-ddc0653ccc7d</TermId>
        </TermInfo>
      </Terms>
    </Sub_x0020_TopicTaxHTField0>
    <RoutingRuleDescription xmlns="http://schemas.microsoft.com/sharepoint/v3" xsi:nil="true"/>
    <TopicsTaxHTField0 xmlns="6582ad93-4aeb-4902-a4d4-27512afa6c0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</TermName>
          <TermId xmlns="http://schemas.microsoft.com/office/infopath/2007/PartnerControls">ade3b626-90ec-4a55-afa8-3dce1f1a774f</TermId>
        </TermInfo>
      </Terms>
    </TopicsTaxHTField0>
    <PublishingContact xmlns="http://schemas.microsoft.com/sharepoint/v3">
      <UserInfo>
        <DisplayName>Delphine RABASTE</DisplayName>
        <AccountId>93</AccountId>
        <AccountType/>
      </UserInfo>
    </PublishingContact>
    <AverageRating xmlns="http://schemas.microsoft.com/sharepoint/v3" xsi:nil="true"/>
    <Display_x0020_on_x0020_page xmlns="3f89eac4-a548-4f18-9b01-6aea538e80e1">Yes</Display_x0020_on_x0020_page>
    <ST_x0020_LocationTaxHTField0 xmlns="6582ad93-4aeb-4902-a4d4-27512afa6c03">
      <Terms xmlns="http://schemas.microsoft.com/office/infopath/2007/PartnerControls"/>
    </ST_x0020_Location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24907-46C5-4EB1-B1CC-E25E5A952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64ac87d-ee9f-445a-856c-d1bb75df95c2"/>
    <ds:schemaRef ds:uri="6582ad93-4aeb-4902-a4d4-27512afa6c03"/>
    <ds:schemaRef ds:uri="3f89eac4-a548-4f18-9b01-6aea538e8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CD5209-D0B1-4A72-BCE4-E0E206E3E153}">
  <ds:schemaRefs>
    <ds:schemaRef ds:uri="http://schemas.microsoft.com/office/2006/metadata/properties"/>
    <ds:schemaRef ds:uri="http://schemas.microsoft.com/office/infopath/2007/PartnerControls"/>
    <ds:schemaRef ds:uri="964ac87d-ee9f-445a-856c-d1bb75df95c2"/>
    <ds:schemaRef ds:uri="6582ad93-4aeb-4902-a4d4-27512afa6c03"/>
    <ds:schemaRef ds:uri="http://schemas.microsoft.com/sharepoint/v3"/>
    <ds:schemaRef ds:uri="3f89eac4-a548-4f18-9b01-6aea538e80e1"/>
  </ds:schemaRefs>
</ds:datastoreItem>
</file>

<file path=customXml/itemProps3.xml><?xml version="1.0" encoding="utf-8"?>
<ds:datastoreItem xmlns:ds="http://schemas.openxmlformats.org/officeDocument/2006/customXml" ds:itemID="{FA6CB9E5-1547-4AEC-BB06-4FAE6CD69F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D7BE07-2FB5-497E-BB95-27211B46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template_blank.dotx</Template>
  <TotalTime>361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ST template WORD</vt:lpstr>
      <vt:lpstr/>
    </vt:vector>
  </TitlesOfParts>
  <Company>ST Microelectronics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 template WORD</dc:title>
  <dc:creator>Christophe LUGAND</dc:creator>
  <cp:keywords/>
  <cp:lastModifiedBy>Christophe LUGAND</cp:lastModifiedBy>
  <cp:revision>51</cp:revision>
  <cp:lastPrinted>2012-03-27T08:13:00Z</cp:lastPrinted>
  <dcterms:created xsi:type="dcterms:W3CDTF">2019-03-29T13:34:00Z</dcterms:created>
  <dcterms:modified xsi:type="dcterms:W3CDTF">2021-09-10T08:20:00Z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0x01010039668769A69D98409B120A8F0C997A1300750D0261E1EFCC46A9FBC9BE55ECD7AB</vt:lpwstr>
  </property>
  <property fmtid="{D5CDD505-2E9C-101B-9397-08002B2CF9AE}" pid="3" name="TaxKeyword">
    <vt:lpwstr/>
  </property>
  <property fmtid="{D5CDD505-2E9C-101B-9397-08002B2CF9AE}" pid="4" name="Sub Topic">
    <vt:lpwstr>1924;#Brand|7490f855-a292-4b62-a7df-ddc0653ccc7d</vt:lpwstr>
  </property>
  <property fmtid="{D5CDD505-2E9C-101B-9397-08002B2CF9AE}" pid="5" name="Topics">
    <vt:lpwstr>370;#Communications|ade3b626-90ec-4a55-afa8-3dce1f1a774f</vt:lpwstr>
  </property>
  <property fmtid="{D5CDD505-2E9C-101B-9397-08002B2CF9AE}" pid="6" name="DSDocumentType">
    <vt:lpwstr>3704;#Template|7440dd85-48b0-4e78-88b2-15e4cd19a90a</vt:lpwstr>
  </property>
  <property fmtid="{D5CDD505-2E9C-101B-9397-08002B2CF9AE}" pid="7" name="MSIP_Label_a4d79c82-e2ed-4723-9274-466bd8d27ffc_Enabled">
    <vt:lpwstr>true</vt:lpwstr>
  </property>
  <property fmtid="{D5CDD505-2E9C-101B-9397-08002B2CF9AE}" pid="8" name="MSIP_Label_a4d79c82-e2ed-4723-9274-466bd8d27ffc_SetDate">
    <vt:lpwstr>2021-09-10T08:20:05Z</vt:lpwstr>
  </property>
  <property fmtid="{D5CDD505-2E9C-101B-9397-08002B2CF9AE}" pid="9" name="MSIP_Label_a4d79c82-e2ed-4723-9274-466bd8d27ffc_Method">
    <vt:lpwstr>Privileged</vt:lpwstr>
  </property>
  <property fmtid="{D5CDD505-2E9C-101B-9397-08002B2CF9AE}" pid="10" name="MSIP_Label_a4d79c82-e2ed-4723-9274-466bd8d27ffc_Name">
    <vt:lpwstr>a4d79c82-e2ed-4723-9274-466bd8d27ffc</vt:lpwstr>
  </property>
  <property fmtid="{D5CDD505-2E9C-101B-9397-08002B2CF9AE}" pid="11" name="MSIP_Label_a4d79c82-e2ed-4723-9274-466bd8d27ffc_SiteId">
    <vt:lpwstr>75e027c9-20d5-47d5-b82f-77d7cd041e8f</vt:lpwstr>
  </property>
  <property fmtid="{D5CDD505-2E9C-101B-9397-08002B2CF9AE}" pid="12" name="MSIP_Label_a4d79c82-e2ed-4723-9274-466bd8d27ffc_ActionId">
    <vt:lpwstr>8b94fd9d-5ee7-4fb9-8b7c-46f67a8f6e9a</vt:lpwstr>
  </property>
  <property fmtid="{D5CDD505-2E9C-101B-9397-08002B2CF9AE}" pid="13" name="MSIP_Label_a4d79c82-e2ed-4723-9274-466bd8d27ffc_ContentBits">
    <vt:lpwstr>2</vt:lpwstr>
  </property>
</Properties>
</file>